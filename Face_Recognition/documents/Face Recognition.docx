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IN" w:eastAsia="en-IN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90FA8" w:rsidP="00C6554A">
      <w:pPr>
        <w:pStyle w:val="Title"/>
      </w:pPr>
      <w:r>
        <w:t>Face Recognition</w:t>
      </w:r>
    </w:p>
    <w:p w:rsidR="00C6554A" w:rsidRPr="00D5413C" w:rsidRDefault="00F90FA8" w:rsidP="00C6554A">
      <w:pPr>
        <w:pStyle w:val="Subtitle"/>
      </w:pPr>
      <w:r>
        <w:t>Documentation</w:t>
      </w:r>
    </w:p>
    <w:p w:rsidR="00F90FA8" w:rsidRDefault="00F90FA8" w:rsidP="00C6554A">
      <w:pPr>
        <w:pStyle w:val="ContactInfo"/>
      </w:pPr>
      <w:r>
        <w:t>Akshay Nevrekar | Senior Developer - AI</w:t>
      </w:r>
      <w:r w:rsidR="00C6554A">
        <w:t xml:space="preserve"> |</w:t>
      </w:r>
      <w:r>
        <w:t xml:space="preserve"> 09-01-2019</w:t>
      </w:r>
    </w:p>
    <w:p w:rsidR="00C6554A" w:rsidRDefault="00C6554A" w:rsidP="00C6554A">
      <w:pPr>
        <w:pStyle w:val="ContactInfo"/>
      </w:pPr>
      <w:r w:rsidRPr="00D5413C">
        <w:t xml:space="preserve"> </w:t>
      </w:r>
      <w:r>
        <w:br w:type="page"/>
      </w:r>
    </w:p>
    <w:p w:rsidR="00C6554A" w:rsidRDefault="00F90FA8" w:rsidP="00C6554A">
      <w:pPr>
        <w:pStyle w:val="Heading1"/>
      </w:pPr>
      <w:r>
        <w:lastRenderedPageBreak/>
        <w:t>Project Structure</w:t>
      </w:r>
    </w:p>
    <w:p w:rsidR="00F90FA8" w:rsidRDefault="00F90FA8" w:rsidP="00F90FA8"/>
    <w:p w:rsidR="00F90FA8" w:rsidRPr="00F90FA8" w:rsidRDefault="00F90FA8" w:rsidP="00F90FA8">
      <w:pPr>
        <w:rPr>
          <w:sz w:val="24"/>
          <w:szCs w:val="24"/>
        </w:rPr>
      </w:pPr>
      <w:r w:rsidRPr="00F90FA8">
        <w:rPr>
          <w:sz w:val="24"/>
          <w:szCs w:val="24"/>
        </w:rPr>
        <w:t>The Machine</w:t>
      </w:r>
      <w:r>
        <w:rPr>
          <w:sz w:val="24"/>
          <w:szCs w:val="24"/>
        </w:rPr>
        <w:t xml:space="preserve"> </w:t>
      </w:r>
      <w:r w:rsidRPr="00F90FA8">
        <w:rPr>
          <w:sz w:val="24"/>
          <w:szCs w:val="24"/>
        </w:rPr>
        <w:t>Learning/AI part of this project is encapsulated in CGI folder.</w:t>
      </w:r>
    </w:p>
    <w:p w:rsidR="00F90FA8" w:rsidRDefault="00F90FA8">
      <w:r>
        <w:rPr>
          <w:noProof/>
          <w:lang w:val="en-IN" w:eastAsia="en-IN"/>
        </w:rPr>
        <w:drawing>
          <wp:inline distT="0" distB="0" distL="0" distR="0">
            <wp:extent cx="3486150" cy="585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A8" w:rsidRDefault="00F90FA8" w:rsidP="00F90FA8"/>
    <w:p w:rsidR="00F90FA8" w:rsidRDefault="00F90FA8" w:rsidP="00F90FA8"/>
    <w:p w:rsidR="00F90FA8" w:rsidRDefault="00F90FA8" w:rsidP="00F90FA8"/>
    <w:p w:rsidR="00F90FA8" w:rsidRDefault="00F90FA8" w:rsidP="00F90FA8">
      <w:pPr>
        <w:pStyle w:val="Heading3"/>
        <w:numPr>
          <w:ilvl w:val="0"/>
          <w:numId w:val="17"/>
        </w:numPr>
      </w:pPr>
      <w:r>
        <w:lastRenderedPageBreak/>
        <w:t>archieve</w:t>
      </w:r>
    </w:p>
    <w:p w:rsidR="00F90FA8" w:rsidRDefault="009549CB" w:rsidP="00F90FA8">
      <w:pPr>
        <w:ind w:left="1440"/>
        <w:rPr>
          <w:sz w:val="24"/>
          <w:szCs w:val="24"/>
        </w:rPr>
      </w:pPr>
      <w:r>
        <w:rPr>
          <w:sz w:val="24"/>
          <w:szCs w:val="24"/>
        </w:rPr>
        <w:t>It</w:t>
      </w:r>
      <w:r w:rsidR="00F90FA8" w:rsidRPr="00F90FA8">
        <w:rPr>
          <w:sz w:val="24"/>
          <w:szCs w:val="24"/>
        </w:rPr>
        <w:t xml:space="preserve"> stores the files which were used while developing the project but no longer necessary to run it.</w:t>
      </w:r>
    </w:p>
    <w:p w:rsidR="00F90FA8" w:rsidRDefault="00F90FA8" w:rsidP="00F90FA8">
      <w:pPr>
        <w:pStyle w:val="Heading3"/>
        <w:numPr>
          <w:ilvl w:val="0"/>
          <w:numId w:val="17"/>
        </w:numPr>
      </w:pPr>
      <w:r>
        <w:t>data</w:t>
      </w:r>
    </w:p>
    <w:p w:rsidR="00F90FA8" w:rsidRDefault="009549CB" w:rsidP="00F90FA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F90FA8" w:rsidRPr="00F90FA8">
        <w:rPr>
          <w:sz w:val="24"/>
          <w:szCs w:val="24"/>
        </w:rPr>
        <w:t xml:space="preserve">contains Data used to train and test model over the time to develop the project. Now we are using only </w:t>
      </w:r>
      <w:r w:rsidR="00F90FA8" w:rsidRPr="009549CB">
        <w:rPr>
          <w:b/>
          <w:i/>
          <w:sz w:val="24"/>
          <w:szCs w:val="24"/>
        </w:rPr>
        <w:t>tra</w:t>
      </w:r>
      <w:r w:rsidRPr="009549CB">
        <w:rPr>
          <w:b/>
          <w:i/>
          <w:sz w:val="24"/>
          <w:szCs w:val="24"/>
        </w:rPr>
        <w:t>in_images</w:t>
      </w:r>
      <w:r>
        <w:rPr>
          <w:sz w:val="24"/>
          <w:szCs w:val="24"/>
        </w:rPr>
        <w:t xml:space="preserve"> to store the images captured while employee registration.</w:t>
      </w:r>
    </w:p>
    <w:p w:rsidR="009549CB" w:rsidRDefault="009549CB" w:rsidP="009549CB">
      <w:pPr>
        <w:pStyle w:val="Heading3"/>
        <w:numPr>
          <w:ilvl w:val="0"/>
          <w:numId w:val="17"/>
        </w:numPr>
      </w:pPr>
      <w:r>
        <w:t>Documents</w:t>
      </w:r>
    </w:p>
    <w:p w:rsidR="009549CB" w:rsidRDefault="009549CB" w:rsidP="009549CB">
      <w:pPr>
        <w:ind w:left="1440"/>
        <w:rPr>
          <w:sz w:val="24"/>
          <w:szCs w:val="24"/>
        </w:rPr>
      </w:pPr>
      <w:r w:rsidRPr="009549CB">
        <w:rPr>
          <w:sz w:val="24"/>
          <w:szCs w:val="24"/>
        </w:rPr>
        <w:t>It contains all the documents related to this project.</w:t>
      </w:r>
    </w:p>
    <w:p w:rsidR="009549CB" w:rsidRDefault="009549CB" w:rsidP="009549CB">
      <w:pPr>
        <w:rPr>
          <w:sz w:val="24"/>
          <w:szCs w:val="24"/>
        </w:rPr>
      </w:pPr>
    </w:p>
    <w:p w:rsidR="009549CB" w:rsidRDefault="009549CB" w:rsidP="009549CB">
      <w:pPr>
        <w:pStyle w:val="Heading3"/>
        <w:numPr>
          <w:ilvl w:val="0"/>
          <w:numId w:val="17"/>
        </w:numPr>
      </w:pPr>
      <w:r>
        <w:t>Logs</w:t>
      </w:r>
    </w:p>
    <w:p w:rsidR="009549CB" w:rsidRDefault="009549CB" w:rsidP="009549CB">
      <w:pPr>
        <w:ind w:left="1440"/>
        <w:rPr>
          <w:b/>
          <w:i/>
        </w:rPr>
      </w:pPr>
      <w:r>
        <w:t xml:space="preserve">As name suggests it saves the logs.  </w:t>
      </w:r>
      <w:r w:rsidRPr="009549CB">
        <w:rPr>
          <w:b/>
        </w:rPr>
        <w:t>mainlog</w:t>
      </w:r>
      <w:r>
        <w:t xml:space="preserve"> directory records logs for webservices which are part of </w:t>
      </w:r>
      <w:r w:rsidRPr="009549CB">
        <w:rPr>
          <w:b/>
          <w:i/>
        </w:rPr>
        <w:t>ws.py</w:t>
      </w:r>
    </w:p>
    <w:p w:rsidR="009549CB" w:rsidRPr="009549CB" w:rsidRDefault="009549CB" w:rsidP="009549CB">
      <w:pPr>
        <w:pStyle w:val="Heading3"/>
        <w:numPr>
          <w:ilvl w:val="0"/>
          <w:numId w:val="17"/>
        </w:numPr>
      </w:pPr>
      <w:r w:rsidRPr="009549CB">
        <w:t>Output</w:t>
      </w:r>
    </w:p>
    <w:p w:rsidR="009549CB" w:rsidRDefault="009549CB" w:rsidP="009549C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stores the face-recognition model obtained from </w:t>
      </w:r>
      <w:r w:rsidRPr="009549CB">
        <w:rPr>
          <w:b/>
          <w:i/>
          <w:sz w:val="24"/>
          <w:szCs w:val="24"/>
        </w:rPr>
        <w:t>encoding_faces.py</w:t>
      </w:r>
      <w:r>
        <w:rPr>
          <w:sz w:val="24"/>
          <w:szCs w:val="24"/>
        </w:rPr>
        <w:t xml:space="preserve"> in pickle format.</w:t>
      </w:r>
    </w:p>
    <w:p w:rsidR="00F472D1" w:rsidRDefault="00F472D1" w:rsidP="00F472D1">
      <w:pPr>
        <w:rPr>
          <w:sz w:val="24"/>
          <w:szCs w:val="24"/>
        </w:rPr>
      </w:pPr>
    </w:p>
    <w:p w:rsidR="00F472D1" w:rsidRDefault="00F472D1" w:rsidP="00F472D1">
      <w:pPr>
        <w:rPr>
          <w:sz w:val="24"/>
          <w:szCs w:val="24"/>
        </w:rPr>
      </w:pPr>
    </w:p>
    <w:p w:rsidR="008B3BCD" w:rsidRDefault="008B3BCD" w:rsidP="00F472D1">
      <w:pPr>
        <w:pStyle w:val="Heading1"/>
      </w:pPr>
    </w:p>
    <w:p w:rsidR="008B3BCD" w:rsidRDefault="008B3BCD" w:rsidP="00F472D1">
      <w:pPr>
        <w:pStyle w:val="Heading1"/>
      </w:pPr>
    </w:p>
    <w:p w:rsidR="008B3BCD" w:rsidRDefault="008B3BCD" w:rsidP="00F472D1">
      <w:pPr>
        <w:pStyle w:val="Heading1"/>
      </w:pPr>
    </w:p>
    <w:p w:rsidR="008B3BCD" w:rsidRDefault="008B3BCD" w:rsidP="00F472D1">
      <w:pPr>
        <w:pStyle w:val="Heading1"/>
      </w:pPr>
    </w:p>
    <w:p w:rsidR="008B3BCD" w:rsidRDefault="008B3BCD" w:rsidP="00F472D1">
      <w:pPr>
        <w:pStyle w:val="Heading1"/>
      </w:pPr>
    </w:p>
    <w:p w:rsidR="008B3BCD" w:rsidRDefault="008B3BCD" w:rsidP="00F472D1">
      <w:pPr>
        <w:pStyle w:val="Heading1"/>
      </w:pPr>
    </w:p>
    <w:p w:rsidR="008B3BCD" w:rsidRDefault="008B3BCD" w:rsidP="00F472D1">
      <w:pPr>
        <w:pStyle w:val="Heading1"/>
      </w:pPr>
    </w:p>
    <w:p w:rsidR="008B3BCD" w:rsidRDefault="008B3BCD" w:rsidP="00F472D1">
      <w:pPr>
        <w:pStyle w:val="Heading1"/>
      </w:pPr>
    </w:p>
    <w:p w:rsidR="00F472D1" w:rsidRDefault="00F472D1" w:rsidP="00F472D1">
      <w:pPr>
        <w:pStyle w:val="Heading1"/>
      </w:pPr>
      <w:r>
        <w:t>Code Files:</w:t>
      </w:r>
    </w:p>
    <w:p w:rsidR="00F472D1" w:rsidRDefault="00F472D1" w:rsidP="00F472D1"/>
    <w:p w:rsidR="00F472D1" w:rsidRPr="008B3BCD" w:rsidRDefault="00F472D1" w:rsidP="008B3BCD">
      <w:pPr>
        <w:pStyle w:val="Heading1"/>
      </w:pPr>
      <w:r w:rsidRPr="008B3BCD">
        <w:rPr>
          <w:b/>
        </w:rPr>
        <w:lastRenderedPageBreak/>
        <w:t>Filename</w:t>
      </w:r>
      <w:r w:rsidRPr="008B3BCD">
        <w:t xml:space="preserve"> : </w:t>
      </w:r>
      <w:r w:rsidRPr="008B3BCD">
        <w:rPr>
          <w:i/>
        </w:rPr>
        <w:t>encoding_faces.py</w:t>
      </w:r>
      <w:r w:rsidRPr="008B3BCD">
        <w:t xml:space="preserve"> </w:t>
      </w:r>
    </w:p>
    <w:p w:rsidR="00F472D1" w:rsidRDefault="00F472D1" w:rsidP="00F472D1">
      <w:pPr>
        <w:pStyle w:val="ListParagraph"/>
        <w:rPr>
          <w:b/>
          <w:sz w:val="28"/>
          <w:szCs w:val="28"/>
        </w:rPr>
      </w:pPr>
    </w:p>
    <w:p w:rsidR="00F472D1" w:rsidRDefault="00824C12" w:rsidP="00F472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scripts is backbone of this project. It trains the model on existing data (images captured during registration) and stores encoding into pickle file.</w:t>
      </w:r>
    </w:p>
    <w:p w:rsidR="00824C12" w:rsidRDefault="00824C12" w:rsidP="00F472D1">
      <w:pPr>
        <w:pStyle w:val="ListParagraph"/>
        <w:rPr>
          <w:sz w:val="24"/>
          <w:szCs w:val="24"/>
        </w:rPr>
      </w:pPr>
    </w:p>
    <w:p w:rsidR="00824C12" w:rsidRPr="00E676CD" w:rsidRDefault="00824C12" w:rsidP="00E676C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676CD">
        <w:rPr>
          <w:b/>
          <w:i/>
          <w:sz w:val="24"/>
          <w:szCs w:val="24"/>
        </w:rPr>
        <w:t>Packages Required</w:t>
      </w:r>
      <w:r w:rsidRPr="00E676CD">
        <w:rPr>
          <w:sz w:val="24"/>
          <w:szCs w:val="24"/>
        </w:rPr>
        <w:t>:</w:t>
      </w:r>
    </w:p>
    <w:p w:rsidR="00824C12" w:rsidRPr="00824C12" w:rsidRDefault="00824C12" w:rsidP="00824C1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imutils</w:t>
      </w:r>
    </w:p>
    <w:p w:rsidR="00824C12" w:rsidRPr="00824C12" w:rsidRDefault="00824C12" w:rsidP="00824C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C12">
        <w:rPr>
          <w:sz w:val="24"/>
          <w:szCs w:val="24"/>
        </w:rPr>
        <w:t>face_recognition</w:t>
      </w:r>
    </w:p>
    <w:p w:rsidR="00824C12" w:rsidRPr="00824C12" w:rsidRDefault="00824C12" w:rsidP="00824C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C12">
        <w:rPr>
          <w:sz w:val="24"/>
          <w:szCs w:val="24"/>
        </w:rPr>
        <w:t>pickle</w:t>
      </w:r>
    </w:p>
    <w:p w:rsidR="00824C12" w:rsidRPr="00824C12" w:rsidRDefault="00824C12" w:rsidP="00824C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C12">
        <w:rPr>
          <w:sz w:val="24"/>
          <w:szCs w:val="24"/>
        </w:rPr>
        <w:t>cv2</w:t>
      </w:r>
    </w:p>
    <w:p w:rsidR="00824C12" w:rsidRDefault="00824C12" w:rsidP="00824C1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4C12">
        <w:rPr>
          <w:sz w:val="24"/>
          <w:szCs w:val="24"/>
        </w:rPr>
        <w:t>os</w:t>
      </w:r>
    </w:p>
    <w:p w:rsidR="00E676CD" w:rsidRDefault="00E676CD" w:rsidP="00E676CD">
      <w:pPr>
        <w:pStyle w:val="ListParagraph"/>
        <w:ind w:left="1800"/>
        <w:rPr>
          <w:sz w:val="24"/>
          <w:szCs w:val="24"/>
        </w:rPr>
      </w:pPr>
    </w:p>
    <w:p w:rsidR="00E676CD" w:rsidRDefault="00E676CD" w:rsidP="00E676CD">
      <w:pPr>
        <w:pStyle w:val="ListParagraph"/>
        <w:ind w:left="1800"/>
        <w:rPr>
          <w:sz w:val="24"/>
          <w:szCs w:val="24"/>
        </w:rPr>
      </w:pPr>
    </w:p>
    <w:p w:rsidR="00E676CD" w:rsidRPr="00E676CD" w:rsidRDefault="00E676CD" w:rsidP="00E676CD">
      <w:pPr>
        <w:pStyle w:val="ListParagraph"/>
        <w:numPr>
          <w:ilvl w:val="0"/>
          <w:numId w:val="24"/>
        </w:numPr>
        <w:rPr>
          <w:b/>
          <w:i/>
          <w:sz w:val="24"/>
          <w:szCs w:val="24"/>
        </w:rPr>
      </w:pPr>
      <w:r w:rsidRPr="00E676CD">
        <w:rPr>
          <w:b/>
          <w:i/>
          <w:sz w:val="24"/>
          <w:szCs w:val="24"/>
        </w:rPr>
        <w:t>Code Blocks</w:t>
      </w:r>
    </w:p>
    <w:p w:rsidR="00F05C7F" w:rsidRPr="001E0674" w:rsidRDefault="001E0674" w:rsidP="00F05C7F">
      <w:pPr>
        <w:ind w:left="1080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50277" wp14:editId="6DAC7F19">
                <wp:simplePos x="0" y="0"/>
                <wp:positionH relativeFrom="column">
                  <wp:posOffset>714375</wp:posOffset>
                </wp:positionH>
                <wp:positionV relativeFrom="paragraph">
                  <wp:posOffset>1841500</wp:posOffset>
                </wp:positionV>
                <wp:extent cx="42672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674" w:rsidRPr="001E0674" w:rsidRDefault="001E0674" w:rsidP="001E06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E067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50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145pt;width:33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" stroked="f">
                <v:textbox style="mso-fit-shape-to-text:t" inset="0,0,0,0">
                  <w:txbxContent>
                    <w:p w:rsidR="001E0674" w:rsidRPr="001E0674" w:rsidRDefault="001E0674" w:rsidP="001E0674">
                      <w:pPr>
                        <w:rPr>
                          <w:sz w:val="24"/>
                          <w:szCs w:val="24"/>
                        </w:rPr>
                      </w:pPr>
                      <w:r w:rsidRPr="001E0674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6CD" w:rsidRPr="00E676CD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181610</wp:posOffset>
                </wp:positionV>
                <wp:extent cx="4267200" cy="1404620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4" w:rsidRDefault="001E0674" w:rsidP="001E067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1E0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args = {'dataset': 'data/train_images', </w:t>
                            </w:r>
                          </w:p>
                          <w:p w:rsidR="001E0674" w:rsidRDefault="001E0674" w:rsidP="001E067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  </w:t>
                            </w:r>
                            <w:r w:rsidRPr="001E0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'encodings': 'output/encodings2.pickle',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</w:t>
                            </w:r>
                          </w:p>
                          <w:p w:rsidR="001E0674" w:rsidRPr="001E0674" w:rsidRDefault="001E0674" w:rsidP="001E067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 xml:space="preserve">        </w:t>
                            </w:r>
                            <w:r w:rsidRPr="001E0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'detection_method': 'hog'}</w:t>
                            </w:r>
                          </w:p>
                          <w:p w:rsidR="001E0674" w:rsidRPr="001E0674" w:rsidRDefault="001E0674" w:rsidP="001E067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:rsidR="00E676CD" w:rsidRDefault="001E0674" w:rsidP="001E0674">
                            <w:r w:rsidRPr="001E0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IN"/>
                              </w:rPr>
                              <w:t>imagePaths = list(paths.list_images(args["dataset"]))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6.25pt;margin-top:14.3pt;width:33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">
                <v:textbox style="mso-fit-shape-to-text:t">
                  <w:txbxContent>
                    <w:p w:rsidR="001E0674" w:rsidRDefault="001E0674" w:rsidP="001E0674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 w:rsidRPr="001E0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args = {'dataset': 'data/train_images', </w:t>
                      </w:r>
                    </w:p>
                    <w:p w:rsidR="001E0674" w:rsidRDefault="001E0674" w:rsidP="001E0674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        </w:t>
                      </w:r>
                      <w:r w:rsidRPr="001E0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'encodings': 'output/encodings2.pickle',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     </w:t>
                      </w:r>
                    </w:p>
                    <w:p w:rsidR="001E0674" w:rsidRPr="001E0674" w:rsidRDefault="001E0674" w:rsidP="001E0674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  <w:t xml:space="preserve">        </w:t>
                      </w:r>
                      <w:r w:rsidRPr="001E0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  <w:t>'detection_method': 'hog'}</w:t>
                      </w:r>
                    </w:p>
                    <w:p w:rsidR="001E0674" w:rsidRPr="001E0674" w:rsidRDefault="001E0674" w:rsidP="001E0674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</w:pPr>
                    </w:p>
                    <w:p w:rsidR="00E676CD" w:rsidRDefault="001E0674" w:rsidP="001E0674">
                      <w:r w:rsidRPr="001E0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IN"/>
                        </w:rPr>
                        <w:t>imagePaths = list(paths.list_images(args["dataset"]))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05C7F" w:rsidRDefault="00F05C7F" w:rsidP="00F05C7F">
      <w:pPr>
        <w:rPr>
          <w:sz w:val="24"/>
          <w:szCs w:val="24"/>
        </w:rPr>
      </w:pPr>
    </w:p>
    <w:p w:rsidR="00F05C7F" w:rsidRDefault="00F05C7F" w:rsidP="00F05C7F">
      <w:pPr>
        <w:rPr>
          <w:sz w:val="24"/>
          <w:szCs w:val="24"/>
        </w:rPr>
      </w:pPr>
    </w:p>
    <w:p w:rsidR="00F05C7F" w:rsidRDefault="00F05C7F" w:rsidP="00F05C7F">
      <w:pPr>
        <w:rPr>
          <w:sz w:val="24"/>
          <w:szCs w:val="24"/>
        </w:rPr>
      </w:pPr>
    </w:p>
    <w:p w:rsidR="00F05C7F" w:rsidRDefault="00F05C7F" w:rsidP="00F05C7F">
      <w:pPr>
        <w:rPr>
          <w:sz w:val="24"/>
          <w:szCs w:val="24"/>
        </w:rPr>
      </w:pPr>
    </w:p>
    <w:p w:rsidR="00F05C7F" w:rsidRDefault="00F05C7F" w:rsidP="00F05C7F">
      <w:pPr>
        <w:rPr>
          <w:sz w:val="24"/>
          <w:szCs w:val="24"/>
        </w:rPr>
      </w:pPr>
    </w:p>
    <w:p w:rsidR="00F05C7F" w:rsidRDefault="00F05C7F" w:rsidP="00F05C7F">
      <w:pPr>
        <w:ind w:left="720"/>
        <w:rPr>
          <w:sz w:val="24"/>
          <w:szCs w:val="24"/>
        </w:rPr>
      </w:pPr>
    </w:p>
    <w:p w:rsidR="00F05C7F" w:rsidRDefault="00F05C7F" w:rsidP="00F05C7F">
      <w:pPr>
        <w:ind w:left="720"/>
        <w:rPr>
          <w:sz w:val="24"/>
          <w:szCs w:val="24"/>
        </w:rPr>
      </w:pPr>
    </w:p>
    <w:p w:rsidR="00F05C7F" w:rsidRPr="001E0674" w:rsidRDefault="00F05C7F" w:rsidP="00F05C7F">
      <w:pPr>
        <w:ind w:left="720"/>
        <w:rPr>
          <w:sz w:val="24"/>
          <w:szCs w:val="24"/>
        </w:rPr>
      </w:pPr>
      <w:r w:rsidRPr="001E0674">
        <w:rPr>
          <w:sz w:val="24"/>
          <w:szCs w:val="24"/>
        </w:rPr>
        <w:t xml:space="preserve">Dictionary </w:t>
      </w:r>
      <w:r w:rsidRPr="001E0674">
        <w:rPr>
          <w:b/>
          <w:sz w:val="24"/>
          <w:szCs w:val="24"/>
        </w:rPr>
        <w:t>args</w:t>
      </w:r>
      <w:r w:rsidRPr="001E0674">
        <w:rPr>
          <w:sz w:val="24"/>
          <w:szCs w:val="24"/>
        </w:rPr>
        <w:t xml:space="preserve"> </w:t>
      </w:r>
      <w:r>
        <w:rPr>
          <w:sz w:val="24"/>
          <w:szCs w:val="24"/>
        </w:rPr>
        <w:t>stores the path to the dataset,</w:t>
      </w:r>
      <w:r w:rsidRPr="001E0674">
        <w:rPr>
          <w:sz w:val="24"/>
          <w:szCs w:val="24"/>
        </w:rPr>
        <w:t xml:space="preserve"> Path to store pickle file and detection method to be used in face_recognition.</w:t>
      </w:r>
    </w:p>
    <w:p w:rsidR="001E0674" w:rsidRDefault="001E0674" w:rsidP="001E0674">
      <w:pPr>
        <w:tabs>
          <w:tab w:val="left" w:pos="2895"/>
        </w:tabs>
        <w:rPr>
          <w:sz w:val="24"/>
          <w:szCs w:val="24"/>
        </w:rPr>
      </w:pPr>
    </w:p>
    <w:p w:rsidR="001E0674" w:rsidRDefault="001E0674" w:rsidP="001E0674">
      <w:pPr>
        <w:tabs>
          <w:tab w:val="left" w:pos="2895"/>
        </w:tabs>
        <w:rPr>
          <w:sz w:val="24"/>
          <w:szCs w:val="24"/>
        </w:rPr>
      </w:pPr>
    </w:p>
    <w:p w:rsidR="001E0674" w:rsidRDefault="001E0674" w:rsidP="001E0674">
      <w:pPr>
        <w:tabs>
          <w:tab w:val="left" w:pos="2895"/>
        </w:tabs>
        <w:rPr>
          <w:sz w:val="24"/>
          <w:szCs w:val="24"/>
        </w:rPr>
      </w:pPr>
      <w:r w:rsidRPr="001E0674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790FC3" wp14:editId="655EA1B3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238750" cy="1404620"/>
                <wp:effectExtent l="0" t="0" r="1905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for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i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,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imagePath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in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enumerate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imagePaths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):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print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  <w:lang w:val="en-IN"/>
                              </w:rPr>
                              <w:t>"[INFO] processing image {}/{}"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format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i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+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FF0000"/>
                                <w:highlight w:val="white"/>
                                <w:lang w:val="en-IN"/>
                              </w:rPr>
                              <w:t>1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,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len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imagePaths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)))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name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=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imagePath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split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os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path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sep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)[-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FF0000"/>
                                <w:highlight w:val="white"/>
                                <w:lang w:val="en-IN"/>
                              </w:rPr>
                              <w:t>2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]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image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=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imread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imagePath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rgb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=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cvtColor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image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,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COLOR_BGR2RGB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ab/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try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boxes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=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face_recognition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face_locations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rgb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,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model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=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args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[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  <w:lang w:val="en-IN"/>
                              </w:rPr>
                              <w:t>"detection_method"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])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encodings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=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face_recognition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face_encodings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rgb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,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boxes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del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boxes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for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encoding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in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encodings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    knownEncodings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append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encoding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    knownNames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.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append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(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>name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del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encodings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,</w:t>
                            </w: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name</w:t>
                            </w: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</w:p>
                          <w:p w:rsidR="001E0674" w:rsidRPr="00944E65" w:rsidRDefault="001E0674" w:rsidP="001E0674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</w:pPr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except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1E0674" w:rsidRPr="00944E65" w:rsidRDefault="001E0674" w:rsidP="001E0674">
                            <w:r w:rsidRPr="00944E65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  <w:lang w:val="en-IN"/>
                              </w:rPr>
                              <w:t xml:space="preserve">        </w:t>
                            </w:r>
                            <w:r w:rsidRPr="00944E6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highlight w:val="white"/>
                                <w:lang w:val="en-IN"/>
                              </w:rPr>
                              <w:t>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90FC3" id="_x0000_s1028" type="#_x0000_t202" style="position:absolute;margin-left:361.3pt;margin-top:14.1pt;width:412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">
                <v:textbox style="mso-fit-shape-to-text:t">
                  <w:txbxContent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for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i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,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imagePath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in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enumerate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imagePaths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):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print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808080"/>
                          <w:highlight w:val="white"/>
                          <w:lang w:val="en-IN"/>
                        </w:rPr>
                        <w:t>"[INFO] processing image {}/{}"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format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i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+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</w:t>
                      </w:r>
                      <w:r w:rsidRPr="00944E65">
                        <w:rPr>
                          <w:rFonts w:ascii="Courier New" w:hAnsi="Courier New" w:cs="Courier New"/>
                          <w:color w:val="FF0000"/>
                          <w:highlight w:val="white"/>
                          <w:lang w:val="en-IN"/>
                        </w:rPr>
                        <w:t>1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,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len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imagePaths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)))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name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=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imagePath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split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os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path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sep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)[-</w:t>
                      </w:r>
                      <w:r w:rsidRPr="00944E65">
                        <w:rPr>
                          <w:rFonts w:ascii="Courier New" w:hAnsi="Courier New" w:cs="Courier New"/>
                          <w:color w:val="FF0000"/>
                          <w:highlight w:val="white"/>
                          <w:lang w:val="en-IN"/>
                        </w:rPr>
                        <w:t>2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]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image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=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cv2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imread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imagePath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rgb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=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cv2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cvtColor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image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,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cv2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COLOR_BGR2RGB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ab/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try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: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boxes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=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face_recognition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face_locations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rgb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,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model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=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args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[</w:t>
                      </w:r>
                      <w:r w:rsidRPr="00944E65">
                        <w:rPr>
                          <w:rFonts w:ascii="Courier New" w:hAnsi="Courier New" w:cs="Courier New"/>
                          <w:color w:val="808080"/>
                          <w:highlight w:val="white"/>
                          <w:lang w:val="en-IN"/>
                        </w:rPr>
                        <w:t>"detection_method"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])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encodings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=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face_recognition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face_encodings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rgb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,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boxes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del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boxes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for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encoding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in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encodings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: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    knownEncodings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append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encoding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    knownNames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.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append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(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>name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)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del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encodings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,</w:t>
                      </w: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name</w:t>
                      </w: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</w:p>
                    <w:p w:rsidR="001E0674" w:rsidRPr="00944E65" w:rsidRDefault="001E0674" w:rsidP="001E0674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</w:pPr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except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highlight w:val="white"/>
                          <w:lang w:val="en-IN"/>
                        </w:rPr>
                        <w:t>:</w:t>
                      </w:r>
                    </w:p>
                    <w:p w:rsidR="001E0674" w:rsidRPr="00944E65" w:rsidRDefault="001E0674" w:rsidP="001E0674">
                      <w:r w:rsidRPr="00944E65">
                        <w:rPr>
                          <w:rFonts w:ascii="Courier New" w:hAnsi="Courier New" w:cs="Courier New"/>
                          <w:color w:val="000000"/>
                          <w:highlight w:val="white"/>
                          <w:lang w:val="en-IN"/>
                        </w:rPr>
                        <w:t xml:space="preserve">        </w:t>
                      </w:r>
                      <w:r w:rsidRPr="00944E65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highlight w:val="white"/>
                          <w:lang w:val="en-IN"/>
                        </w:rPr>
                        <w:t>pass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       </w:t>
      </w: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The above code iterate over imagepaths obtained from codeblock1. </w:t>
      </w: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First it fetches the label (which is directory name).</w:t>
      </w: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Then it reads the image and convert it into RGB (For OpenCV it is BGR by default).</w:t>
      </w: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In try block, 1</w:t>
      </w:r>
      <w:r w:rsidRPr="00944E6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it fetches the locations of faces using detection method passed in </w:t>
      </w:r>
      <w:r w:rsidRPr="00944E65">
        <w:rPr>
          <w:rFonts w:ascii="Courier New" w:hAnsi="Courier New" w:cs="Courier New"/>
          <w:color w:val="000000"/>
          <w:highlight w:val="white"/>
          <w:lang w:val="en-IN"/>
        </w:rPr>
        <w:t>args</w:t>
      </w:r>
      <w:r>
        <w:rPr>
          <w:sz w:val="24"/>
          <w:szCs w:val="24"/>
        </w:rPr>
        <w:t xml:space="preserve"> dictionary, Then it encodes the faces using </w:t>
      </w:r>
      <w:r w:rsidRPr="00944E65">
        <w:rPr>
          <w:rFonts w:ascii="Courier New" w:hAnsi="Courier New" w:cs="Courier New"/>
          <w:color w:val="000000"/>
          <w:highlight w:val="white"/>
          <w:lang w:val="en-IN"/>
        </w:rPr>
        <w:t>face_encoding</w:t>
      </w:r>
      <w:r>
        <w:rPr>
          <w:sz w:val="24"/>
          <w:szCs w:val="24"/>
        </w:rPr>
        <w:t>.</w:t>
      </w: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The label and the encoding are stored in lists </w:t>
      </w:r>
      <w:r w:rsidRPr="00944E65">
        <w:rPr>
          <w:rFonts w:ascii="Courier New" w:hAnsi="Courier New" w:cs="Courier New"/>
          <w:color w:val="000000"/>
          <w:highlight w:val="white"/>
          <w:lang w:val="en-IN"/>
        </w:rPr>
        <w:t>knownEncodings</w:t>
      </w:r>
      <w:r>
        <w:rPr>
          <w:rFonts w:ascii="Courier New" w:hAnsi="Courier New" w:cs="Courier New"/>
          <w:color w:val="000000"/>
          <w:lang w:val="en-IN"/>
        </w:rPr>
        <w:t xml:space="preserve"> </w:t>
      </w:r>
      <w:r w:rsidRPr="00944E65">
        <w:rPr>
          <w:sz w:val="24"/>
          <w:szCs w:val="24"/>
        </w:rPr>
        <w:t>and</w:t>
      </w:r>
      <w:r>
        <w:rPr>
          <w:rFonts w:ascii="Courier New" w:hAnsi="Courier New" w:cs="Courier New"/>
          <w:color w:val="000000"/>
          <w:lang w:val="en-IN"/>
        </w:rPr>
        <w:t xml:space="preserve"> </w:t>
      </w:r>
      <w:r w:rsidRPr="00944E65">
        <w:rPr>
          <w:rFonts w:ascii="Courier New" w:hAnsi="Courier New" w:cs="Courier New"/>
          <w:color w:val="000000"/>
          <w:highlight w:val="white"/>
          <w:lang w:val="en-IN"/>
        </w:rPr>
        <w:t>knownEncodings</w:t>
      </w:r>
      <w:r>
        <w:rPr>
          <w:sz w:val="24"/>
          <w:szCs w:val="24"/>
        </w:rPr>
        <w:t>.</w:t>
      </w: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</w:p>
    <w:p w:rsidR="00944E65" w:rsidRDefault="00944E65" w:rsidP="001E0674">
      <w:pPr>
        <w:tabs>
          <w:tab w:val="left" w:pos="2895"/>
        </w:tabs>
        <w:rPr>
          <w:sz w:val="24"/>
          <w:szCs w:val="24"/>
        </w:rPr>
      </w:pPr>
    </w:p>
    <w:p w:rsidR="007C7D31" w:rsidRDefault="00944E65" w:rsidP="001E0674">
      <w:pPr>
        <w:tabs>
          <w:tab w:val="left" w:pos="2895"/>
        </w:tabs>
        <w:rPr>
          <w:sz w:val="24"/>
          <w:szCs w:val="24"/>
        </w:rPr>
      </w:pPr>
      <w:r w:rsidRPr="00944E65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2B576F" wp14:editId="0DC5EDBB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3324225" cy="7524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E65" w:rsidRDefault="00944E65" w:rsidP="007C7D3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with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open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"encodings"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"wb"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944E65" w:rsidRDefault="00944E65" w:rsidP="007C7D31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write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pickle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dumps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576F" id="_x0000_s1029" type="#_x0000_t202" style="position:absolute;margin-left:0;margin-top:29.85pt;width:261.75pt;height:59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">
                <v:textbox>
                  <w:txbxContent>
                    <w:p w:rsidR="00944E65" w:rsidRDefault="00944E65" w:rsidP="007C7D3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center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with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open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args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"encodings"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"wb"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944E65" w:rsidRDefault="00944E65" w:rsidP="007C7D31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write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pickle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dumps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7D31" w:rsidRPr="007C7D31" w:rsidRDefault="007C7D31" w:rsidP="007C7D31">
      <w:pPr>
        <w:rPr>
          <w:sz w:val="24"/>
          <w:szCs w:val="24"/>
        </w:rPr>
      </w:pPr>
    </w:p>
    <w:p w:rsidR="007C7D31" w:rsidRPr="007C7D31" w:rsidRDefault="007C7D31" w:rsidP="007C7D31">
      <w:pPr>
        <w:rPr>
          <w:sz w:val="24"/>
          <w:szCs w:val="24"/>
        </w:rPr>
      </w:pPr>
    </w:p>
    <w:p w:rsidR="007C7D31" w:rsidRPr="007C7D31" w:rsidRDefault="007C7D31" w:rsidP="007C7D31">
      <w:pPr>
        <w:rPr>
          <w:sz w:val="24"/>
          <w:szCs w:val="24"/>
        </w:rPr>
      </w:pPr>
    </w:p>
    <w:p w:rsidR="007C7D31" w:rsidRDefault="007C7D31" w:rsidP="007C7D31">
      <w:pPr>
        <w:rPr>
          <w:sz w:val="24"/>
          <w:szCs w:val="24"/>
        </w:rPr>
      </w:pPr>
    </w:p>
    <w:p w:rsidR="007C7D31" w:rsidRDefault="007C7D31" w:rsidP="007C7D31">
      <w:p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The above code creates a pickle file to write. The filename is passed in args dictionary and it writes data into it.</w:t>
      </w:r>
    </w:p>
    <w:p w:rsidR="008B3BCD" w:rsidRDefault="008B3BCD" w:rsidP="007C7D31">
      <w:pPr>
        <w:tabs>
          <w:tab w:val="left" w:pos="2940"/>
        </w:tabs>
        <w:rPr>
          <w:sz w:val="24"/>
          <w:szCs w:val="24"/>
        </w:rPr>
      </w:pPr>
    </w:p>
    <w:p w:rsidR="008B3BCD" w:rsidRDefault="008B3BCD" w:rsidP="008B3BCD">
      <w:pPr>
        <w:tabs>
          <w:tab w:val="left" w:pos="2940"/>
        </w:tabs>
        <w:rPr>
          <w:sz w:val="24"/>
          <w:szCs w:val="24"/>
        </w:rPr>
      </w:pPr>
    </w:p>
    <w:p w:rsidR="008B3BCD" w:rsidRDefault="008B3BCD" w:rsidP="008B3BCD">
      <w:pPr>
        <w:pStyle w:val="Heading1"/>
      </w:pPr>
      <w:r w:rsidRPr="008B3BCD">
        <w:rPr>
          <w:b/>
        </w:rPr>
        <w:t>Filename</w:t>
      </w:r>
      <w:r w:rsidRPr="008B3BCD">
        <w:t xml:space="preserve"> : </w:t>
      </w:r>
      <w:r w:rsidRPr="008B3BCD">
        <w:rPr>
          <w:i/>
        </w:rPr>
        <w:t>ws.py</w:t>
      </w:r>
      <w:r w:rsidRPr="008B3BCD">
        <w:t xml:space="preserve"> </w:t>
      </w:r>
    </w:p>
    <w:p w:rsidR="008B3BCD" w:rsidRDefault="008B3BCD" w:rsidP="008B3BCD"/>
    <w:p w:rsidR="008B3BCD" w:rsidRDefault="008B3BCD" w:rsidP="008B3BCD">
      <w:pPr>
        <w:rPr>
          <w:sz w:val="24"/>
          <w:szCs w:val="24"/>
        </w:rPr>
      </w:pPr>
      <w:r>
        <w:rPr>
          <w:sz w:val="24"/>
          <w:szCs w:val="24"/>
        </w:rPr>
        <w:tab/>
        <w:t>This script contains the Flask Web Services to be called by Android App</w:t>
      </w:r>
      <w:r w:rsidR="00A6130F">
        <w:rPr>
          <w:sz w:val="24"/>
          <w:szCs w:val="24"/>
        </w:rPr>
        <w:t>.</w:t>
      </w:r>
    </w:p>
    <w:p w:rsidR="00A6130F" w:rsidRDefault="00A6130F" w:rsidP="00A6130F">
      <w:pPr>
        <w:pStyle w:val="ListParagraph"/>
        <w:numPr>
          <w:ilvl w:val="0"/>
          <w:numId w:val="27"/>
        </w:numPr>
        <w:rPr>
          <w:b/>
          <w:i/>
          <w:sz w:val="24"/>
          <w:szCs w:val="24"/>
        </w:rPr>
      </w:pPr>
      <w:r w:rsidRPr="00A6130F">
        <w:rPr>
          <w:b/>
          <w:i/>
          <w:sz w:val="24"/>
          <w:szCs w:val="24"/>
        </w:rPr>
        <w:t>Modules Required</w:t>
      </w:r>
    </w:p>
    <w:p w:rsidR="00A6130F" w:rsidRDefault="00A6130F" w:rsidP="00A6130F">
      <w:pPr>
        <w:pStyle w:val="ListParagraph"/>
        <w:ind w:left="1080"/>
        <w:rPr>
          <w:b/>
          <w:i/>
          <w:sz w:val="24"/>
          <w:szCs w:val="24"/>
        </w:rPr>
      </w:pP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flask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face_recognition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pickle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cv2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pymongo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numpy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imutils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os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sys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time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requests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skimage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shutil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datetime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logging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pyodbc</w:t>
      </w:r>
    </w:p>
    <w:p w:rsidR="00A6130F" w:rsidRDefault="00A6130F" w:rsidP="00A6130F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logging</w:t>
      </w:r>
    </w:p>
    <w:p w:rsidR="00A6130F" w:rsidRDefault="00A6130F" w:rsidP="00A6130F">
      <w:pPr>
        <w:rPr>
          <w:sz w:val="24"/>
          <w:szCs w:val="24"/>
        </w:rPr>
      </w:pPr>
    </w:p>
    <w:p w:rsidR="00A6130F" w:rsidRDefault="00A6130F" w:rsidP="00A6130F">
      <w:pPr>
        <w:pStyle w:val="ListParagraph"/>
        <w:numPr>
          <w:ilvl w:val="0"/>
          <w:numId w:val="27"/>
        </w:numPr>
        <w:rPr>
          <w:b/>
          <w:i/>
          <w:sz w:val="24"/>
          <w:szCs w:val="24"/>
        </w:rPr>
      </w:pPr>
      <w:r w:rsidRPr="00A6130F">
        <w:rPr>
          <w:b/>
          <w:i/>
          <w:sz w:val="24"/>
          <w:szCs w:val="24"/>
        </w:rPr>
        <w:t>Code Blocks</w:t>
      </w:r>
    </w:p>
    <w:p w:rsidR="00CE51F0" w:rsidRPr="00CE51F0" w:rsidRDefault="00CE51F0" w:rsidP="00CE51F0">
      <w:pPr>
        <w:ind w:left="1080"/>
        <w:rPr>
          <w:sz w:val="24"/>
          <w:szCs w:val="24"/>
        </w:rPr>
      </w:pPr>
      <w:r w:rsidRPr="00CE51F0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179705</wp:posOffset>
                </wp:positionV>
                <wp:extent cx="4714875" cy="1404620"/>
                <wp:effectExtent l="0" t="0" r="28575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1F0" w:rsidRDefault="00CE51F0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data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pickle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loads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open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"output/encodings2.pickle"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"rb"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.2pt;margin-top:14.15pt;width:37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">
                <v:textbox style="mso-fit-shape-to-text:t">
                  <w:txbxContent>
                    <w:p w:rsidR="00CE51F0" w:rsidRDefault="00CE51F0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data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pickle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loads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open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"output/encodings2.pickle"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"rb"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3BCD" w:rsidRDefault="008B3BCD" w:rsidP="008B3BCD">
      <w:pPr>
        <w:tabs>
          <w:tab w:val="left" w:pos="2940"/>
        </w:tabs>
        <w:ind w:left="360"/>
        <w:rPr>
          <w:sz w:val="24"/>
          <w:szCs w:val="24"/>
        </w:rPr>
      </w:pPr>
    </w:p>
    <w:p w:rsidR="008B3BCD" w:rsidRDefault="008B3BCD" w:rsidP="008B3BCD">
      <w:pPr>
        <w:tabs>
          <w:tab w:val="left" w:pos="2940"/>
        </w:tabs>
        <w:ind w:left="360"/>
        <w:rPr>
          <w:sz w:val="24"/>
          <w:szCs w:val="24"/>
        </w:rPr>
      </w:pPr>
    </w:p>
    <w:p w:rsidR="00CE51F0" w:rsidRDefault="00CE51F0" w:rsidP="008B3BCD">
      <w:pPr>
        <w:tabs>
          <w:tab w:val="left" w:pos="2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The above line loads the pretrained model using pickle.</w:t>
      </w:r>
    </w:p>
    <w:p w:rsidR="00CE51F0" w:rsidRDefault="00CE51F0" w:rsidP="008B3BCD">
      <w:pPr>
        <w:tabs>
          <w:tab w:val="left" w:pos="2940"/>
        </w:tabs>
        <w:ind w:left="360"/>
        <w:rPr>
          <w:sz w:val="24"/>
          <w:szCs w:val="24"/>
        </w:rPr>
      </w:pPr>
    </w:p>
    <w:p w:rsidR="00C92BFD" w:rsidRDefault="00C92BFD" w:rsidP="00C92BFD">
      <w:pPr>
        <w:pStyle w:val="Heading2"/>
      </w:pPr>
      <w:r w:rsidRPr="00C92BFD">
        <w:rPr>
          <w:b/>
        </w:rPr>
        <w:t>Web Service 1</w:t>
      </w:r>
      <w:r>
        <w:t xml:space="preserve">:  </w:t>
      </w:r>
      <w:r w:rsidRPr="00C92BFD">
        <w:t>To register the employee</w:t>
      </w:r>
    </w:p>
    <w:p w:rsidR="00C92BFD" w:rsidRDefault="00C92BFD" w:rsidP="008B3BCD">
      <w:pPr>
        <w:tabs>
          <w:tab w:val="left" w:pos="2940"/>
        </w:tabs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92BFD">
        <w:rPr>
          <w:rFonts w:ascii="Calibri" w:hAnsi="Calibri" w:cs="Calibri"/>
          <w:b/>
          <w:sz w:val="24"/>
          <w:szCs w:val="24"/>
        </w:rPr>
        <w:t>Link</w:t>
      </w:r>
      <w:r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hyperlink r:id="rId9" w:history="1">
        <w:r w:rsidRPr="00D139E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http://fr.go4automate.com:8080/register</w:t>
        </w:r>
      </w:hyperlink>
    </w:p>
    <w:p w:rsidR="00C92BFD" w:rsidRDefault="00C92BFD" w:rsidP="008B3BCD">
      <w:pPr>
        <w:tabs>
          <w:tab w:val="left" w:pos="2940"/>
        </w:tabs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t>Input: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C92BFD" w:rsidRDefault="00C92BFD" w:rsidP="00C92BFD">
      <w:pPr>
        <w:pStyle w:val="ListParagraph"/>
        <w:numPr>
          <w:ilvl w:val="0"/>
          <w:numId w:val="31"/>
        </w:numPr>
        <w:tabs>
          <w:tab w:val="left" w:pos="2940"/>
        </w:tabs>
        <w:rPr>
          <w:sz w:val="24"/>
          <w:szCs w:val="24"/>
        </w:rPr>
      </w:pPr>
      <w:r w:rsidRPr="00C92BFD">
        <w:rPr>
          <w:sz w:val="24"/>
          <w:szCs w:val="24"/>
        </w:rPr>
        <w:t>4 imagefiles</w:t>
      </w:r>
    </w:p>
    <w:p w:rsidR="00C92BFD" w:rsidRDefault="00C92BFD" w:rsidP="00C92BFD">
      <w:pPr>
        <w:pStyle w:val="ListParagraph"/>
        <w:numPr>
          <w:ilvl w:val="0"/>
          <w:numId w:val="31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Id   :-  unique userid</w:t>
      </w:r>
    </w:p>
    <w:p w:rsidR="00C92BFD" w:rsidRPr="00C92BFD" w:rsidRDefault="00C92BFD" w:rsidP="00C92BFD">
      <w:pPr>
        <w:pStyle w:val="ListParagraph"/>
        <w:numPr>
          <w:ilvl w:val="0"/>
          <w:numId w:val="31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>Authtoken:  unique authentication token for that session</w:t>
      </w:r>
    </w:p>
    <w:p w:rsidR="00C92BFD" w:rsidRDefault="00C92BFD" w:rsidP="00C92BFD">
      <w:pPr>
        <w:pStyle w:val="ListParagraph"/>
        <w:numPr>
          <w:ilvl w:val="0"/>
          <w:numId w:val="31"/>
        </w:num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 xml:space="preserve">Type:  device from which service is called. </w:t>
      </w:r>
      <w:r w:rsidRPr="00C92BFD">
        <w:rPr>
          <w:sz w:val="24"/>
          <w:szCs w:val="24"/>
        </w:rPr>
        <w:t>Android=1, iOS=2, webapp=3</w:t>
      </w:r>
    </w:p>
    <w:p w:rsidR="00C92BFD" w:rsidRDefault="00C92BFD" w:rsidP="00C92BFD">
      <w:pPr>
        <w:tabs>
          <w:tab w:val="left" w:pos="2940"/>
        </w:tabs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      </w:t>
      </w:r>
      <w:r w:rsidRPr="00C92BFD">
        <w:rPr>
          <w:rFonts w:ascii="Calibri" w:hAnsi="Calibri" w:cs="Calibri"/>
          <w:b/>
          <w:sz w:val="24"/>
          <w:szCs w:val="24"/>
        </w:rPr>
        <w:t>Output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C92BFD" w:rsidRDefault="00C92BFD" w:rsidP="00C92BFD">
      <w:pPr>
        <w:pStyle w:val="ListParagraph"/>
        <w:numPr>
          <w:ilvl w:val="0"/>
          <w:numId w:val="31"/>
        </w:numPr>
        <w:tabs>
          <w:tab w:val="left" w:pos="2940"/>
        </w:tabs>
        <w:rPr>
          <w:sz w:val="24"/>
          <w:szCs w:val="24"/>
        </w:rPr>
      </w:pPr>
      <w:r w:rsidRPr="00C92BFD">
        <w:rPr>
          <w:sz w:val="24"/>
          <w:szCs w:val="24"/>
        </w:rPr>
        <w:t>{</w:t>
      </w:r>
    </w:p>
    <w:p w:rsidR="00C92BFD" w:rsidRDefault="00C92BFD" w:rsidP="00C92BFD">
      <w:pPr>
        <w:pStyle w:val="ListParagraph"/>
        <w:tabs>
          <w:tab w:val="left" w:pos="294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92BFD">
        <w:rPr>
          <w:sz w:val="24"/>
          <w:szCs w:val="24"/>
        </w:rPr>
        <w:t>'ReconStatus': True</w:t>
      </w:r>
      <w:r>
        <w:rPr>
          <w:sz w:val="24"/>
          <w:szCs w:val="24"/>
        </w:rPr>
        <w:t>/False</w:t>
      </w:r>
      <w:r w:rsidRPr="00C92BFD">
        <w:rPr>
          <w:sz w:val="24"/>
          <w:szCs w:val="24"/>
        </w:rPr>
        <w:t xml:space="preserve">, </w:t>
      </w:r>
    </w:p>
    <w:p w:rsidR="00C92BFD" w:rsidRDefault="00C92BFD" w:rsidP="00C92BFD">
      <w:pPr>
        <w:pStyle w:val="ListParagraph"/>
        <w:tabs>
          <w:tab w:val="left" w:pos="294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92BFD">
        <w:rPr>
          <w:sz w:val="24"/>
          <w:szCs w:val="24"/>
        </w:rPr>
        <w:t xml:space="preserve">'Msg': </w:t>
      </w:r>
      <w:r>
        <w:rPr>
          <w:sz w:val="24"/>
          <w:szCs w:val="24"/>
        </w:rPr>
        <w:t>‘Message to be displayed’</w:t>
      </w:r>
    </w:p>
    <w:p w:rsidR="00C92BFD" w:rsidRPr="00C92BFD" w:rsidRDefault="00C92BFD" w:rsidP="00C92BFD">
      <w:pPr>
        <w:pStyle w:val="ListParagraph"/>
        <w:tabs>
          <w:tab w:val="left" w:pos="2940"/>
        </w:tabs>
        <w:ind w:left="1080"/>
        <w:rPr>
          <w:sz w:val="24"/>
          <w:szCs w:val="24"/>
        </w:rPr>
      </w:pPr>
      <w:r w:rsidRPr="00C92BFD">
        <w:rPr>
          <w:sz w:val="24"/>
          <w:szCs w:val="24"/>
        </w:rPr>
        <w:t>}</w:t>
      </w:r>
    </w:p>
    <w:p w:rsidR="00C92BFD" w:rsidRPr="00C92BFD" w:rsidRDefault="00C92BFD" w:rsidP="00C92BFD">
      <w:pPr>
        <w:pStyle w:val="ListParagraph"/>
        <w:tabs>
          <w:tab w:val="left" w:pos="2940"/>
        </w:tabs>
        <w:ind w:left="1080"/>
        <w:rPr>
          <w:sz w:val="24"/>
          <w:szCs w:val="24"/>
        </w:rPr>
      </w:pPr>
    </w:p>
    <w:p w:rsidR="00C92BFD" w:rsidRDefault="00C92BFD" w:rsidP="008B3BCD">
      <w:pPr>
        <w:tabs>
          <w:tab w:val="left" w:pos="2940"/>
        </w:tabs>
        <w:ind w:left="360"/>
        <w:rPr>
          <w:sz w:val="24"/>
          <w:szCs w:val="24"/>
        </w:rPr>
      </w:pPr>
      <w:r w:rsidRPr="00C92BFD">
        <w:rPr>
          <w:rFonts w:ascii="Calibri" w:hAnsi="Calibri" w:cs="Calibri"/>
          <w:b/>
          <w:sz w:val="24"/>
          <w:szCs w:val="24"/>
        </w:rPr>
        <w:t>Objective</w:t>
      </w:r>
      <w:r>
        <w:rPr>
          <w:sz w:val="24"/>
          <w:szCs w:val="24"/>
        </w:rPr>
        <w:t xml:space="preserve">:  </w:t>
      </w:r>
    </w:p>
    <w:p w:rsidR="00C92BFD" w:rsidRDefault="00C92BFD" w:rsidP="008B3BCD">
      <w:pPr>
        <w:tabs>
          <w:tab w:val="left" w:pos="2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Register the new employee using images received for Face-Recognition and update the status in database.</w:t>
      </w:r>
    </w:p>
    <w:p w:rsidR="00880751" w:rsidRDefault="00880751" w:rsidP="008B3BCD">
      <w:pPr>
        <w:tabs>
          <w:tab w:val="left" w:pos="2940"/>
        </w:tabs>
        <w:ind w:left="360"/>
        <w:rPr>
          <w:rFonts w:ascii="Calibri" w:hAnsi="Calibri" w:cs="Calibri"/>
          <w:b/>
          <w:sz w:val="24"/>
          <w:szCs w:val="24"/>
        </w:rPr>
      </w:pPr>
    </w:p>
    <w:p w:rsidR="00880751" w:rsidRDefault="00880751" w:rsidP="008B3BCD">
      <w:pPr>
        <w:tabs>
          <w:tab w:val="left" w:pos="2940"/>
        </w:tabs>
        <w:ind w:left="360"/>
        <w:rPr>
          <w:rFonts w:ascii="Calibri" w:hAnsi="Calibri" w:cs="Calibri"/>
          <w:b/>
          <w:sz w:val="24"/>
          <w:szCs w:val="24"/>
        </w:rPr>
      </w:pPr>
    </w:p>
    <w:p w:rsidR="00880751" w:rsidRDefault="00880751" w:rsidP="008B3BCD">
      <w:pPr>
        <w:tabs>
          <w:tab w:val="left" w:pos="2940"/>
        </w:tabs>
        <w:ind w:left="360"/>
        <w:rPr>
          <w:rFonts w:ascii="Calibri" w:hAnsi="Calibri" w:cs="Calibri"/>
          <w:b/>
          <w:sz w:val="24"/>
          <w:szCs w:val="24"/>
        </w:rPr>
      </w:pPr>
    </w:p>
    <w:p w:rsidR="00C92BFD" w:rsidRDefault="00880751" w:rsidP="008B3BCD">
      <w:pPr>
        <w:tabs>
          <w:tab w:val="left" w:pos="2940"/>
        </w:tabs>
        <w:ind w:left="360"/>
        <w:rPr>
          <w:rFonts w:ascii="Calibri" w:hAnsi="Calibri" w:cs="Calibri"/>
          <w:b/>
          <w:sz w:val="24"/>
          <w:szCs w:val="24"/>
        </w:rPr>
      </w:pPr>
      <w:r w:rsidRPr="00880751">
        <w:rPr>
          <w:rFonts w:ascii="Calibri" w:hAnsi="Calibri" w:cs="Calibri"/>
          <w:b/>
          <w:sz w:val="24"/>
          <w:szCs w:val="24"/>
        </w:rPr>
        <w:lastRenderedPageBreak/>
        <w:t>Code Blocks</w:t>
      </w:r>
      <w:r>
        <w:rPr>
          <w:rFonts w:ascii="Calibri" w:hAnsi="Calibri" w:cs="Calibri"/>
          <w:b/>
          <w:sz w:val="24"/>
          <w:szCs w:val="24"/>
        </w:rPr>
        <w:t>:</w:t>
      </w:r>
    </w:p>
    <w:p w:rsidR="00880751" w:rsidRDefault="00880751" w:rsidP="008B3BCD">
      <w:pPr>
        <w:tabs>
          <w:tab w:val="left" w:pos="2940"/>
        </w:tabs>
        <w:ind w:left="360"/>
        <w:rPr>
          <w:rFonts w:ascii="Calibri" w:hAnsi="Calibri" w:cs="Calibri"/>
          <w:b/>
          <w:sz w:val="24"/>
          <w:szCs w:val="24"/>
        </w:rPr>
      </w:pPr>
      <w:r w:rsidRPr="00880751">
        <w:rPr>
          <w:rFonts w:ascii="Calibri" w:hAnsi="Calibri" w:cs="Calibr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180975</wp:posOffset>
                </wp:positionV>
                <wp:extent cx="4762500" cy="9334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751" w:rsidRDefault="00880751" w:rsidP="0088075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client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pymongo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MongoClient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hostname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880751" w:rsidRDefault="00880751" w:rsidP="0088075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db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client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FaceRecognition             </w:t>
                            </w:r>
                          </w:p>
                          <w:p w:rsidR="00880751" w:rsidRDefault="00880751" w:rsidP="0088075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coll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db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"Registration"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</w:t>
                            </w:r>
                          </w:p>
                          <w:p w:rsidR="00880751" w:rsidRDefault="00880751" w:rsidP="00880751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coll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insert_one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'userid:'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id_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'authtoken'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auth_token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'type'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type_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'timestamp'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timestamp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pt;margin-top:14.25pt;width:375pt;height:7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JI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">
                <v:textbox>
                  <w:txbxContent>
                    <w:p w:rsidR="00880751" w:rsidRDefault="00880751" w:rsidP="0088075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client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pymongo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MongoClient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hostname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880751" w:rsidRDefault="00880751" w:rsidP="0088075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db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client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FaceRecognition             </w:t>
                      </w:r>
                    </w:p>
                    <w:p w:rsidR="00880751" w:rsidRDefault="00880751" w:rsidP="0088075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coll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db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"Registration"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</w:t>
                      </w:r>
                    </w:p>
                    <w:p w:rsidR="00880751" w:rsidRDefault="00880751" w:rsidP="00880751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coll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insert_one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'userid:'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id_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'authtoken'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auth_token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'type'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type_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'timestamp'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timestamp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0751" w:rsidRDefault="00880751" w:rsidP="008B3BCD">
      <w:pPr>
        <w:tabs>
          <w:tab w:val="left" w:pos="2940"/>
        </w:tabs>
        <w:ind w:left="360"/>
        <w:rPr>
          <w:rFonts w:ascii="Calibri" w:hAnsi="Calibri" w:cs="Calibri"/>
          <w:b/>
          <w:sz w:val="24"/>
          <w:szCs w:val="24"/>
        </w:rPr>
      </w:pPr>
    </w:p>
    <w:p w:rsidR="00880751" w:rsidRPr="00880751" w:rsidRDefault="00880751" w:rsidP="008B3BCD">
      <w:pPr>
        <w:tabs>
          <w:tab w:val="left" w:pos="2940"/>
        </w:tabs>
        <w:ind w:left="360"/>
        <w:rPr>
          <w:rFonts w:ascii="Calibri" w:hAnsi="Calibri" w:cs="Calibri"/>
          <w:b/>
          <w:sz w:val="24"/>
          <w:szCs w:val="24"/>
        </w:rPr>
      </w:pPr>
    </w:p>
    <w:p w:rsidR="00CE51F0" w:rsidRDefault="00CE51F0" w:rsidP="008B3BCD">
      <w:pPr>
        <w:tabs>
          <w:tab w:val="left" w:pos="2940"/>
        </w:tabs>
        <w:ind w:left="360"/>
        <w:rPr>
          <w:sz w:val="24"/>
          <w:szCs w:val="24"/>
        </w:rPr>
      </w:pPr>
    </w:p>
    <w:p w:rsidR="00880751" w:rsidRDefault="00880751" w:rsidP="008B3BCD">
      <w:pPr>
        <w:tabs>
          <w:tab w:val="left" w:pos="2940"/>
        </w:tabs>
        <w:ind w:left="360"/>
        <w:rPr>
          <w:sz w:val="24"/>
          <w:szCs w:val="24"/>
        </w:rPr>
      </w:pPr>
    </w:p>
    <w:p w:rsidR="00880751" w:rsidRDefault="00880751" w:rsidP="008B3BCD">
      <w:pPr>
        <w:tabs>
          <w:tab w:val="left" w:pos="294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It creates a connection with MongoDB and inserts the input data into collection called </w:t>
      </w:r>
      <w:r w:rsidRPr="00880751">
        <w:rPr>
          <w:i/>
          <w:sz w:val="24"/>
          <w:szCs w:val="24"/>
        </w:rPr>
        <w:t>Registration</w:t>
      </w:r>
      <w:r>
        <w:rPr>
          <w:sz w:val="24"/>
          <w:szCs w:val="24"/>
        </w:rPr>
        <w:t>.</w:t>
      </w:r>
    </w:p>
    <w:p w:rsidR="00880751" w:rsidRDefault="000E148F" w:rsidP="008B3BCD">
      <w:pPr>
        <w:tabs>
          <w:tab w:val="left" w:pos="2940"/>
        </w:tabs>
        <w:ind w:left="360"/>
        <w:rPr>
          <w:sz w:val="24"/>
          <w:szCs w:val="24"/>
        </w:rPr>
      </w:pPr>
      <w:r w:rsidRPr="000E148F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5E4D3E" wp14:editId="45C604B6">
                <wp:simplePos x="0" y="0"/>
                <wp:positionH relativeFrom="column">
                  <wp:posOffset>219075</wp:posOffset>
                </wp:positionH>
                <wp:positionV relativeFrom="paragraph">
                  <wp:posOffset>243840</wp:posOffset>
                </wp:positionV>
                <wp:extent cx="3724275" cy="781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48F" w:rsidRDefault="000E148F" w:rsidP="000E148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new_dir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):</w:t>
                            </w:r>
                          </w:p>
                          <w:p w:rsidR="000E148F" w:rsidRDefault="000E148F" w:rsidP="000E148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>shutil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rmtree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new_dir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0E148F" w:rsidRDefault="000E148F" w:rsidP="000E148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sleep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0.05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0E148F" w:rsidRDefault="000E148F" w:rsidP="000E148F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makedirs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new_dir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4D3E" id="_x0000_s1032" type="#_x0000_t202" style="position:absolute;left:0;text-align:left;margin-left:17.25pt;margin-top:19.2pt;width:293.25pt;height:6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0RJwIAAEs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">
                <v:textbox>
                  <w:txbxContent>
                    <w:p w:rsidR="000E148F" w:rsidRDefault="000E148F" w:rsidP="000E148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new_dir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):</w:t>
                      </w:r>
                    </w:p>
                    <w:p w:rsidR="000E148F" w:rsidRDefault="000E148F" w:rsidP="000E148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>shutil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rmtree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new_dir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0E148F" w:rsidRDefault="000E148F" w:rsidP="000E148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sleep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IN"/>
                        </w:rPr>
                        <w:t>0.05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0E148F" w:rsidRDefault="000E148F" w:rsidP="000E148F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makedirs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new_dir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148F" w:rsidRDefault="000E148F" w:rsidP="008B3BCD">
      <w:pPr>
        <w:tabs>
          <w:tab w:val="left" w:pos="2940"/>
        </w:tabs>
        <w:ind w:left="360"/>
        <w:rPr>
          <w:sz w:val="24"/>
          <w:szCs w:val="24"/>
        </w:rPr>
      </w:pPr>
    </w:p>
    <w:p w:rsidR="000E148F" w:rsidRDefault="000E148F" w:rsidP="000E148F">
      <w:pPr>
        <w:rPr>
          <w:sz w:val="24"/>
          <w:szCs w:val="24"/>
        </w:rPr>
      </w:pPr>
    </w:p>
    <w:p w:rsidR="00880751" w:rsidRDefault="00880751" w:rsidP="000E148F">
      <w:pPr>
        <w:rPr>
          <w:sz w:val="24"/>
          <w:szCs w:val="24"/>
        </w:rPr>
      </w:pPr>
    </w:p>
    <w:p w:rsidR="000E148F" w:rsidRDefault="000E148F" w:rsidP="000E148F">
      <w:pPr>
        <w:rPr>
          <w:sz w:val="24"/>
          <w:szCs w:val="24"/>
        </w:rPr>
      </w:pPr>
      <w:r>
        <w:rPr>
          <w:sz w:val="24"/>
          <w:szCs w:val="24"/>
        </w:rPr>
        <w:t xml:space="preserve">      Above code checks if directory already exists and if it exists then removes the        directory and creates a new one.</w:t>
      </w:r>
    </w:p>
    <w:p w:rsidR="005F720E" w:rsidRDefault="005F720E" w:rsidP="000E148F">
      <w:pPr>
        <w:rPr>
          <w:sz w:val="24"/>
          <w:szCs w:val="24"/>
        </w:rPr>
      </w:pPr>
      <w:r w:rsidRPr="005F720E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330F51" wp14:editId="42DF8C37">
                <wp:simplePos x="0" y="0"/>
                <wp:positionH relativeFrom="column">
                  <wp:posOffset>238125</wp:posOffset>
                </wp:positionH>
                <wp:positionV relativeFrom="paragraph">
                  <wp:posOffset>352425</wp:posOffset>
                </wp:positionV>
                <wp:extent cx="5048250" cy="8477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20E" w:rsidRDefault="005F720E" w:rsidP="005F720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img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enumerate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img_list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):</w:t>
                            </w:r>
                          </w:p>
                          <w:p w:rsidR="005F720E" w:rsidRDefault="005F720E" w:rsidP="005F720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offset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())</w:t>
                            </w:r>
                          </w:p>
                          <w:p w:rsidR="005F720E" w:rsidRDefault="005F720E" w:rsidP="005F720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save_dir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new_dir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"/imagefile"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str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offset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)+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".jpg"</w:t>
                            </w:r>
                          </w:p>
                          <w:p w:rsidR="005F720E" w:rsidRDefault="005F720E" w:rsidP="005F720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>img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save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save_dir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0F51" id="_x0000_s1033" type="#_x0000_t202" style="position:absolute;margin-left:18.75pt;margin-top:27.75pt;width:397.5pt;height:6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">
                <v:textbox>
                  <w:txbxContent>
                    <w:p w:rsidR="005F720E" w:rsidRDefault="005F720E" w:rsidP="005F720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img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enumerate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img_list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):</w:t>
                      </w:r>
                    </w:p>
                    <w:p w:rsidR="005F720E" w:rsidRDefault="005F720E" w:rsidP="005F720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offset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())</w:t>
                      </w:r>
                    </w:p>
                    <w:p w:rsidR="005F720E" w:rsidRDefault="005F720E" w:rsidP="005F720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save_dir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new_dir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"/imagefile"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str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offset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)+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".jpg"</w:t>
                      </w:r>
                    </w:p>
                    <w:p w:rsidR="005F720E" w:rsidRDefault="005F720E" w:rsidP="005F720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>img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save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save_dir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20E" w:rsidRDefault="005F720E" w:rsidP="000E148F">
      <w:pPr>
        <w:rPr>
          <w:sz w:val="24"/>
          <w:szCs w:val="24"/>
        </w:rPr>
      </w:pPr>
    </w:p>
    <w:p w:rsidR="005F720E" w:rsidRDefault="005F720E" w:rsidP="000E148F">
      <w:pPr>
        <w:rPr>
          <w:sz w:val="24"/>
          <w:szCs w:val="24"/>
        </w:rPr>
      </w:pPr>
      <w:r>
        <w:rPr>
          <w:sz w:val="24"/>
          <w:szCs w:val="24"/>
        </w:rPr>
        <w:t>It stores all input images into the directory created in previous block.</w:t>
      </w:r>
    </w:p>
    <w:p w:rsidR="005F720E" w:rsidRDefault="005F720E" w:rsidP="000E148F">
      <w:pPr>
        <w:rPr>
          <w:sz w:val="24"/>
          <w:szCs w:val="24"/>
        </w:rPr>
      </w:pPr>
    </w:p>
    <w:p w:rsidR="0024246A" w:rsidRDefault="0024246A" w:rsidP="000E148F">
      <w:pPr>
        <w:rPr>
          <w:sz w:val="24"/>
          <w:szCs w:val="24"/>
        </w:rPr>
      </w:pPr>
    </w:p>
    <w:p w:rsidR="0024246A" w:rsidRDefault="0024246A" w:rsidP="000E148F">
      <w:pPr>
        <w:rPr>
          <w:sz w:val="24"/>
          <w:szCs w:val="24"/>
        </w:rPr>
      </w:pPr>
    </w:p>
    <w:p w:rsidR="0024246A" w:rsidRDefault="0024246A" w:rsidP="000E148F">
      <w:pPr>
        <w:rPr>
          <w:sz w:val="24"/>
          <w:szCs w:val="24"/>
        </w:rPr>
      </w:pPr>
    </w:p>
    <w:p w:rsidR="0024246A" w:rsidRDefault="0024246A" w:rsidP="000E148F">
      <w:pPr>
        <w:rPr>
          <w:sz w:val="24"/>
          <w:szCs w:val="24"/>
        </w:rPr>
      </w:pPr>
    </w:p>
    <w:p w:rsidR="0024246A" w:rsidRDefault="0024246A" w:rsidP="000E148F">
      <w:pPr>
        <w:rPr>
          <w:sz w:val="24"/>
          <w:szCs w:val="24"/>
        </w:rPr>
      </w:pPr>
      <w:r w:rsidRPr="0024246A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27A43F" wp14:editId="01D4F103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048250" cy="26098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imagePaths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temp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imread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rgb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cvtColor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temp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COLOR_BGR2RGB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boxes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face_recognition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face_locations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rgb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"hog"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# print("Faces in image {}: {}".format(i, boxes))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boxes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records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'ReconStatus'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'Msg'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'Can not find face in the image'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}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>logger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debug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"[Face Detection]: Not able to find a face in the image."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json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dumps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records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elif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boxes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records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'ReconStatus'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'Msg'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'Multiple Faces detected in the image'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}</w:t>
                            </w:r>
                          </w:p>
                          <w:p w:rsidR="0024246A" w:rsidRDefault="0024246A" w:rsidP="0024246A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>logger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debug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"[Face Detection]: Multiple faces detected in the image."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24246A" w:rsidRDefault="0024246A" w:rsidP="0024246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json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dumps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records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A43F" id="_x0000_s1034" type="#_x0000_t202" style="position:absolute;margin-left:0;margin-top:24.6pt;width:397.5pt;height:205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">
                <v:textbox>
                  <w:txbxContent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imagePaths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temp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cv2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imread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rgb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cv2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cvtColor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temp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cv2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COLOR_BGR2RGB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boxes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face_recognition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face_locations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rgb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"hog"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IN"/>
                        </w:rPr>
                        <w:t># print("Faces in image {}: {}".format(i, boxes))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boxes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records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'ReconStatus'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'Msg'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'Can not find face in the image'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}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>logger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debug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"[Face Detection]: Not able to find a face in the image."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json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dumps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records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elif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boxes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IN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records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'ReconStatus'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'Msg'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'Multiple Faces detected in the image'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}</w:t>
                      </w:r>
                    </w:p>
                    <w:p w:rsidR="0024246A" w:rsidRDefault="0024246A" w:rsidP="0024246A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>logger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debug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"[Face Detection]: Multiple faces detected in the image."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24246A" w:rsidRDefault="0024246A" w:rsidP="0024246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json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dumps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records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246A" w:rsidRDefault="0024246A" w:rsidP="000E148F">
      <w:pPr>
        <w:rPr>
          <w:sz w:val="24"/>
          <w:szCs w:val="24"/>
        </w:rPr>
      </w:pPr>
    </w:p>
    <w:p w:rsidR="0024246A" w:rsidRPr="0024246A" w:rsidRDefault="0024246A" w:rsidP="0024246A">
      <w:pPr>
        <w:rPr>
          <w:sz w:val="24"/>
          <w:szCs w:val="24"/>
        </w:rPr>
      </w:pPr>
    </w:p>
    <w:p w:rsidR="0024246A" w:rsidRPr="0024246A" w:rsidRDefault="0024246A" w:rsidP="0024246A">
      <w:pPr>
        <w:rPr>
          <w:sz w:val="24"/>
          <w:szCs w:val="24"/>
        </w:rPr>
      </w:pPr>
    </w:p>
    <w:p w:rsidR="0024246A" w:rsidRPr="0024246A" w:rsidRDefault="0024246A" w:rsidP="0024246A">
      <w:pPr>
        <w:rPr>
          <w:sz w:val="24"/>
          <w:szCs w:val="24"/>
        </w:rPr>
      </w:pPr>
    </w:p>
    <w:p w:rsidR="0024246A" w:rsidRPr="0024246A" w:rsidRDefault="0024246A" w:rsidP="0024246A">
      <w:pPr>
        <w:rPr>
          <w:sz w:val="24"/>
          <w:szCs w:val="24"/>
        </w:rPr>
      </w:pPr>
    </w:p>
    <w:p w:rsidR="0024246A" w:rsidRPr="0024246A" w:rsidRDefault="0024246A" w:rsidP="0024246A">
      <w:pPr>
        <w:rPr>
          <w:sz w:val="24"/>
          <w:szCs w:val="24"/>
        </w:rPr>
      </w:pPr>
    </w:p>
    <w:p w:rsidR="0024246A" w:rsidRDefault="0024246A" w:rsidP="0024246A">
      <w:pPr>
        <w:rPr>
          <w:sz w:val="24"/>
          <w:szCs w:val="24"/>
        </w:rPr>
      </w:pPr>
    </w:p>
    <w:p w:rsidR="005F720E" w:rsidRDefault="005F720E" w:rsidP="0024246A">
      <w:pPr>
        <w:rPr>
          <w:sz w:val="24"/>
          <w:szCs w:val="24"/>
        </w:rPr>
      </w:pPr>
    </w:p>
    <w:p w:rsidR="0024246A" w:rsidRDefault="0024246A" w:rsidP="0024246A">
      <w:pPr>
        <w:rPr>
          <w:sz w:val="24"/>
          <w:szCs w:val="24"/>
        </w:rPr>
      </w:pPr>
    </w:p>
    <w:p w:rsidR="0024246A" w:rsidRDefault="0024246A" w:rsidP="0024246A">
      <w:pPr>
        <w:rPr>
          <w:sz w:val="24"/>
          <w:szCs w:val="24"/>
        </w:rPr>
      </w:pPr>
      <w:r>
        <w:rPr>
          <w:sz w:val="24"/>
          <w:szCs w:val="24"/>
        </w:rPr>
        <w:t xml:space="preserve">This code block finds the faces in the image using </w:t>
      </w:r>
      <w:r w:rsidRPr="0024246A">
        <w:rPr>
          <w:i/>
          <w:sz w:val="24"/>
          <w:szCs w:val="24"/>
        </w:rPr>
        <w:t>face_locations</w:t>
      </w:r>
      <w:r>
        <w:rPr>
          <w:sz w:val="24"/>
          <w:szCs w:val="24"/>
        </w:rPr>
        <w:t xml:space="preserve"> using HOG(Histogram of Oriented Gradients)  and the co-ordinates are stored in </w:t>
      </w:r>
      <w:r w:rsidRPr="0024246A">
        <w:rPr>
          <w:i/>
          <w:sz w:val="24"/>
          <w:szCs w:val="24"/>
        </w:rPr>
        <w:t>boxes</w:t>
      </w:r>
      <w:r>
        <w:rPr>
          <w:sz w:val="24"/>
          <w:szCs w:val="24"/>
        </w:rPr>
        <w:t xml:space="preserve"> variable.</w:t>
      </w:r>
    </w:p>
    <w:p w:rsidR="005875AC" w:rsidRDefault="005875AC" w:rsidP="0024246A">
      <w:pPr>
        <w:rPr>
          <w:sz w:val="24"/>
          <w:szCs w:val="24"/>
        </w:rPr>
      </w:pPr>
      <w:r>
        <w:rPr>
          <w:sz w:val="24"/>
          <w:szCs w:val="24"/>
        </w:rPr>
        <w:t xml:space="preserve">If the boxes is empty it gives the messages as </w:t>
      </w:r>
      <w:r w:rsidRPr="005875AC">
        <w:rPr>
          <w:b/>
          <w:sz w:val="24"/>
          <w:szCs w:val="24"/>
        </w:rPr>
        <w:t>Not a</w:t>
      </w:r>
      <w:r w:rsidRPr="005875AC">
        <w:rPr>
          <w:b/>
          <w:sz w:val="24"/>
          <w:szCs w:val="24"/>
        </w:rPr>
        <w:t>ble to find a face in the image</w:t>
      </w:r>
      <w:r w:rsidRPr="005875AC">
        <w:rPr>
          <w:sz w:val="24"/>
          <w:szCs w:val="24"/>
        </w:rPr>
        <w:t xml:space="preserve">. </w:t>
      </w:r>
    </w:p>
    <w:p w:rsidR="005875AC" w:rsidRDefault="005875AC" w:rsidP="0024246A">
      <w:pPr>
        <w:rPr>
          <w:sz w:val="24"/>
          <w:szCs w:val="24"/>
        </w:rPr>
      </w:pPr>
      <w:r w:rsidRPr="005875AC">
        <w:rPr>
          <w:sz w:val="24"/>
          <w:szCs w:val="24"/>
        </w:rPr>
        <w:t xml:space="preserve">If the boxes contains more than one value, it returns </w:t>
      </w:r>
      <w:r w:rsidRPr="005875AC">
        <w:rPr>
          <w:b/>
          <w:sz w:val="24"/>
          <w:szCs w:val="24"/>
        </w:rPr>
        <w:t>Multiple faces detected in the image</w:t>
      </w:r>
      <w:r w:rsidRPr="005875AC">
        <w:rPr>
          <w:sz w:val="24"/>
          <w:szCs w:val="24"/>
        </w:rPr>
        <w:t>.</w:t>
      </w:r>
    </w:p>
    <w:p w:rsidR="005875AC" w:rsidRDefault="005875AC" w:rsidP="0024246A">
      <w:pPr>
        <w:rPr>
          <w:sz w:val="24"/>
          <w:szCs w:val="24"/>
        </w:rPr>
      </w:pPr>
    </w:p>
    <w:p w:rsidR="00736926" w:rsidRDefault="00B733DE" w:rsidP="0024246A">
      <w:pPr>
        <w:rPr>
          <w:sz w:val="24"/>
          <w:szCs w:val="24"/>
        </w:rPr>
      </w:pPr>
      <w:r w:rsidRPr="00736926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580534" wp14:editId="17CC72F6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5038725" cy="18573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926" w:rsidRDefault="00736926" w:rsidP="007369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response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requests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u w:val="single"/>
                                <w:lang w:val="en-IN"/>
                              </w:rPr>
                              <w:t>http://wsbanking.go4automate.com/MService.svc/UpdateFaceReconStatus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json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"ReconStatus"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"authToken"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auth_token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})</w:t>
                            </w:r>
                          </w:p>
                          <w:p w:rsidR="00736926" w:rsidRDefault="00736926" w:rsidP="007369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response1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json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loads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response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B733DE" w:rsidRDefault="00B733DE" w:rsidP="00736926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</w:p>
                          <w:p w:rsidR="00B733DE" w:rsidRDefault="00B733DE" w:rsidP="00B733D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response1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'Response'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'Type'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'SUCCESS'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B733DE" w:rsidRDefault="00B733DE" w:rsidP="00B733D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records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'ReconStatus'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'Msg'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response1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'Response'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'Message'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]}</w:t>
                            </w:r>
                          </w:p>
                          <w:p w:rsidR="00B733DE" w:rsidRDefault="00B733DE" w:rsidP="00B733D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B733DE" w:rsidRPr="00736926" w:rsidRDefault="00B733DE" w:rsidP="00B733D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records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'ReconStatus'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'Msg'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response1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'Response'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'Message'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0534" id="_x0000_s1035" type="#_x0000_t202" style="position:absolute;margin-left:0;margin-top:7.8pt;width:396.75pt;height:146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">
                <v:textbox>
                  <w:txbxContent>
                    <w:p w:rsidR="00736926" w:rsidRDefault="00736926" w:rsidP="0073692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response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requests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post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u w:val="single"/>
                          <w:lang w:val="en-IN"/>
                        </w:rPr>
                        <w:t>http://wsbanking.go4automate.com/MService.svc/UpdateFaceReconStatus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json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"ReconStatus"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"authToken"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auth_token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})</w:t>
                      </w:r>
                    </w:p>
                    <w:p w:rsidR="00736926" w:rsidRDefault="00736926" w:rsidP="0073692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response1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json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loads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response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B733DE" w:rsidRDefault="00B733DE" w:rsidP="00736926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</w:p>
                    <w:p w:rsidR="00B733DE" w:rsidRDefault="00B733DE" w:rsidP="00B733D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response1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'Response'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'Type'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'SUCCESS'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B733DE" w:rsidRDefault="00B733DE" w:rsidP="00B733D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records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'ReconStatus'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'Msg'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response1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'Response'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'Message'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]}</w:t>
                      </w:r>
                    </w:p>
                    <w:p w:rsidR="00B733DE" w:rsidRDefault="00B733DE" w:rsidP="00B733D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B733DE" w:rsidRPr="00736926" w:rsidRDefault="00B733DE" w:rsidP="00B733D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records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'ReconStatus'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'Msg'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response1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'Response'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'Message'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926" w:rsidRPr="00736926" w:rsidRDefault="00736926" w:rsidP="00736926">
      <w:pPr>
        <w:rPr>
          <w:sz w:val="24"/>
          <w:szCs w:val="24"/>
        </w:rPr>
      </w:pPr>
    </w:p>
    <w:p w:rsidR="00736926" w:rsidRPr="00736926" w:rsidRDefault="00736926" w:rsidP="00736926">
      <w:pPr>
        <w:rPr>
          <w:sz w:val="24"/>
          <w:szCs w:val="24"/>
        </w:rPr>
      </w:pPr>
    </w:p>
    <w:p w:rsidR="00736926" w:rsidRPr="00736926" w:rsidRDefault="00736926" w:rsidP="00736926">
      <w:pPr>
        <w:rPr>
          <w:sz w:val="24"/>
          <w:szCs w:val="24"/>
        </w:rPr>
      </w:pPr>
    </w:p>
    <w:p w:rsidR="00B733DE" w:rsidRDefault="00B733DE" w:rsidP="00736926">
      <w:pPr>
        <w:tabs>
          <w:tab w:val="left" w:pos="2055"/>
        </w:tabs>
        <w:rPr>
          <w:sz w:val="24"/>
          <w:szCs w:val="24"/>
        </w:rPr>
      </w:pPr>
    </w:p>
    <w:p w:rsidR="00B733DE" w:rsidRDefault="00B733DE" w:rsidP="00736926">
      <w:pPr>
        <w:tabs>
          <w:tab w:val="left" w:pos="2055"/>
        </w:tabs>
        <w:rPr>
          <w:sz w:val="24"/>
          <w:szCs w:val="24"/>
        </w:rPr>
      </w:pPr>
    </w:p>
    <w:p w:rsidR="00B733DE" w:rsidRDefault="00B733DE" w:rsidP="00736926">
      <w:pPr>
        <w:tabs>
          <w:tab w:val="left" w:pos="2055"/>
        </w:tabs>
        <w:rPr>
          <w:sz w:val="24"/>
          <w:szCs w:val="24"/>
        </w:rPr>
      </w:pPr>
    </w:p>
    <w:p w:rsidR="00B733DE" w:rsidRDefault="00B733DE" w:rsidP="00736926">
      <w:pPr>
        <w:tabs>
          <w:tab w:val="left" w:pos="2055"/>
        </w:tabs>
        <w:rPr>
          <w:sz w:val="24"/>
          <w:szCs w:val="24"/>
        </w:rPr>
      </w:pPr>
    </w:p>
    <w:p w:rsidR="00736926" w:rsidRDefault="00736926" w:rsidP="00736926">
      <w:pPr>
        <w:tabs>
          <w:tab w:val="left" w:pos="205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It calls the Web-service to update the FaceReconStatus in the Database.</w:t>
      </w:r>
    </w:p>
    <w:p w:rsidR="00B733DE" w:rsidRDefault="00B733DE" w:rsidP="00736926">
      <w:pPr>
        <w:tabs>
          <w:tab w:val="left" w:pos="2055"/>
        </w:tabs>
        <w:rPr>
          <w:sz w:val="24"/>
          <w:szCs w:val="24"/>
        </w:rPr>
      </w:pPr>
      <w:r>
        <w:rPr>
          <w:sz w:val="24"/>
          <w:szCs w:val="24"/>
        </w:rPr>
        <w:t>And it stores the response received from web-service.</w:t>
      </w:r>
    </w:p>
    <w:p w:rsidR="00EF1634" w:rsidRDefault="00EF1634" w:rsidP="00EF1634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</w:rPr>
      </w:pPr>
    </w:p>
    <w:p w:rsidR="00EF1634" w:rsidRDefault="00EF1634" w:rsidP="00EF1634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</w:rPr>
      </w:pPr>
    </w:p>
    <w:p w:rsidR="00EF1634" w:rsidRDefault="00EF1634" w:rsidP="00EF1634">
      <w:pPr>
        <w:pStyle w:val="Heading2"/>
      </w:pPr>
      <w:r>
        <w:rPr>
          <w:b/>
        </w:rPr>
        <w:t>Web Service 2</w:t>
      </w:r>
      <w:r>
        <w:t xml:space="preserve">:  </w:t>
      </w:r>
      <w:r>
        <w:t>To Check-in</w:t>
      </w:r>
    </w:p>
    <w:p w:rsidR="00EF1634" w:rsidRDefault="00EF1634" w:rsidP="00EF163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F1634">
        <w:rPr>
          <w:b/>
        </w:rPr>
        <w:t>URL</w:t>
      </w:r>
      <w:r>
        <w:t xml:space="preserve">: </w:t>
      </w:r>
      <w:hyperlink r:id="rId10" w:history="1">
        <w:r w:rsidRPr="00D139E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http://fr.go4automate.com:8080/faceparams</w:t>
        </w:r>
      </w:hyperlink>
    </w:p>
    <w:p w:rsidR="00EF1634" w:rsidRPr="00EF1634" w:rsidRDefault="00EF1634" w:rsidP="00EF1634">
      <w:pPr>
        <w:rPr>
          <w:sz w:val="24"/>
          <w:szCs w:val="24"/>
        </w:rPr>
      </w:pPr>
      <w:r w:rsidRPr="00EF1634">
        <w:rPr>
          <w:b/>
          <w:sz w:val="24"/>
          <w:szCs w:val="24"/>
        </w:rPr>
        <w:t>Input</w:t>
      </w:r>
      <w:r w:rsidRPr="00EF163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F1634">
        <w:rPr>
          <w:sz w:val="24"/>
          <w:szCs w:val="24"/>
        </w:rPr>
        <w:t>{</w:t>
      </w:r>
    </w:p>
    <w:p w:rsidR="00EF1634" w:rsidRPr="00EF1634" w:rsidRDefault="00EF1634" w:rsidP="00EF1634">
      <w:pPr>
        <w:rPr>
          <w:sz w:val="24"/>
          <w:szCs w:val="24"/>
        </w:rPr>
      </w:pPr>
      <w:r>
        <w:rPr>
          <w:sz w:val="24"/>
          <w:szCs w:val="24"/>
        </w:rPr>
        <w:t xml:space="preserve">  "path": </w:t>
      </w:r>
      <w:r w:rsidRPr="00EF1634">
        <w:rPr>
          <w:sz w:val="24"/>
          <w:szCs w:val="24"/>
        </w:rPr>
        <w:t>"</w:t>
      </w:r>
      <w:r>
        <w:rPr>
          <w:sz w:val="24"/>
          <w:szCs w:val="24"/>
        </w:rPr>
        <w:t>path to the image</w:t>
      </w:r>
      <w:r w:rsidRPr="00EF1634">
        <w:rPr>
          <w:sz w:val="24"/>
          <w:szCs w:val="24"/>
        </w:rPr>
        <w:t>",</w:t>
      </w:r>
    </w:p>
    <w:p w:rsidR="00EF1634" w:rsidRPr="00EF1634" w:rsidRDefault="00EF1634" w:rsidP="00EF1634">
      <w:pPr>
        <w:rPr>
          <w:sz w:val="24"/>
          <w:szCs w:val="24"/>
        </w:rPr>
      </w:pPr>
      <w:r>
        <w:rPr>
          <w:sz w:val="24"/>
          <w:szCs w:val="24"/>
        </w:rPr>
        <w:t xml:space="preserve">  "id": unique user id(int)</w:t>
      </w:r>
    </w:p>
    <w:p w:rsidR="00EF1634" w:rsidRPr="00EF1634" w:rsidRDefault="00EF1634" w:rsidP="00EF1634">
      <w:pPr>
        <w:rPr>
          <w:sz w:val="24"/>
          <w:szCs w:val="24"/>
        </w:rPr>
      </w:pPr>
      <w:r w:rsidRPr="00EF1634">
        <w:rPr>
          <w:sz w:val="24"/>
          <w:szCs w:val="24"/>
        </w:rPr>
        <w:t xml:space="preserve">  "date": "12-27-2018"</w:t>
      </w:r>
      <w:r>
        <w:rPr>
          <w:sz w:val="24"/>
          <w:szCs w:val="24"/>
        </w:rPr>
        <w:t xml:space="preserve"> (date in mm-dd-yyyy)</w:t>
      </w:r>
    </w:p>
    <w:p w:rsidR="00EF1634" w:rsidRDefault="00EF1634" w:rsidP="00EF1634">
      <w:pPr>
        <w:rPr>
          <w:sz w:val="24"/>
          <w:szCs w:val="24"/>
        </w:rPr>
      </w:pPr>
      <w:r w:rsidRPr="00EF1634">
        <w:rPr>
          <w:sz w:val="24"/>
          <w:szCs w:val="24"/>
        </w:rPr>
        <w:t>}</w:t>
      </w:r>
    </w:p>
    <w:p w:rsidR="00EF1634" w:rsidRDefault="00EF1634" w:rsidP="00EF1634">
      <w:pPr>
        <w:rPr>
          <w:sz w:val="24"/>
          <w:szCs w:val="24"/>
        </w:rPr>
      </w:pPr>
      <w:r w:rsidRPr="00EF1634">
        <w:rPr>
          <w:b/>
          <w:sz w:val="24"/>
          <w:szCs w:val="24"/>
        </w:rPr>
        <w:t>Output</w:t>
      </w:r>
      <w:r>
        <w:rPr>
          <w:sz w:val="24"/>
          <w:szCs w:val="24"/>
        </w:rPr>
        <w:t>: {Status: True/False}</w:t>
      </w:r>
    </w:p>
    <w:p w:rsidR="00E71A24" w:rsidRDefault="00E71A24" w:rsidP="00EF1634">
      <w:pPr>
        <w:rPr>
          <w:sz w:val="24"/>
          <w:szCs w:val="24"/>
        </w:rPr>
      </w:pPr>
      <w:r w:rsidRPr="00E71A24">
        <w:rPr>
          <w:b/>
          <w:sz w:val="24"/>
          <w:szCs w:val="24"/>
        </w:rPr>
        <w:t>Objective</w:t>
      </w:r>
      <w:r>
        <w:rPr>
          <w:sz w:val="24"/>
          <w:szCs w:val="24"/>
        </w:rPr>
        <w:t>:</w:t>
      </w:r>
    </w:p>
    <w:p w:rsidR="00E71A24" w:rsidRDefault="00E71A24" w:rsidP="00EF163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web-service check if </w:t>
      </w:r>
      <w:r w:rsidR="00877CD3">
        <w:rPr>
          <w:sz w:val="24"/>
          <w:szCs w:val="24"/>
        </w:rPr>
        <w:t>photo taken while checking-in matches with photos taken at registration.</w:t>
      </w:r>
    </w:p>
    <w:p w:rsidR="00877CD3" w:rsidRDefault="00877CD3" w:rsidP="00EF1634">
      <w:pPr>
        <w:rPr>
          <w:sz w:val="24"/>
          <w:szCs w:val="24"/>
        </w:rPr>
      </w:pPr>
    </w:p>
    <w:p w:rsidR="00877CD3" w:rsidRDefault="00877CD3" w:rsidP="00EF1634">
      <w:pPr>
        <w:rPr>
          <w:sz w:val="24"/>
          <w:szCs w:val="24"/>
        </w:rPr>
      </w:pPr>
      <w:r w:rsidRPr="00877CD3"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 w:rsidRPr="00877CD3">
        <w:rPr>
          <w:b/>
          <w:sz w:val="24"/>
          <w:szCs w:val="24"/>
        </w:rPr>
        <w:t>Block</w:t>
      </w:r>
      <w:r>
        <w:rPr>
          <w:sz w:val="24"/>
          <w:szCs w:val="24"/>
        </w:rPr>
        <w:t>:</w:t>
      </w:r>
    </w:p>
    <w:p w:rsidR="00877CD3" w:rsidRDefault="00877CD3" w:rsidP="00EF1634">
      <w:pPr>
        <w:rPr>
          <w:sz w:val="24"/>
          <w:szCs w:val="24"/>
        </w:rPr>
      </w:pPr>
      <w:r w:rsidRPr="00877CD3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9208A6" wp14:editId="3E629E8C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4219575" cy="7810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CD3" w:rsidRDefault="00877CD3" w:rsidP="00877C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image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imread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877CD3" w:rsidRDefault="00877CD3" w:rsidP="00877CD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image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resize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512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512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))</w:t>
                            </w:r>
                          </w:p>
                          <w:p w:rsidR="00877CD3" w:rsidRDefault="00877CD3" w:rsidP="00877CD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rgb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cvtColor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cv2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COLOR_BGR2RGB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08A6" id="_x0000_s1036" type="#_x0000_t202" style="position:absolute;margin-left:0;margin-top:3.25pt;width:332.25pt;height:61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">
                <v:textbox>
                  <w:txbxContent>
                    <w:p w:rsidR="00877CD3" w:rsidRDefault="00877CD3" w:rsidP="00877C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image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imread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877CD3" w:rsidRDefault="00877CD3" w:rsidP="00877CD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image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cv2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resize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image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IN"/>
                        </w:rPr>
                        <w:t>512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IN"/>
                        </w:rPr>
                        <w:t>512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))</w:t>
                      </w:r>
                    </w:p>
                    <w:p w:rsidR="00877CD3" w:rsidRDefault="00877CD3" w:rsidP="00877CD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rgb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cv2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cvtColor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image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cv2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COLOR_BGR2RGB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7CD3" w:rsidRDefault="00877CD3" w:rsidP="00EF1634">
      <w:pPr>
        <w:rPr>
          <w:sz w:val="24"/>
          <w:szCs w:val="24"/>
        </w:rPr>
      </w:pPr>
    </w:p>
    <w:p w:rsidR="00877CD3" w:rsidRDefault="00877CD3" w:rsidP="00EF1634">
      <w:pPr>
        <w:rPr>
          <w:sz w:val="24"/>
          <w:szCs w:val="24"/>
        </w:rPr>
      </w:pPr>
    </w:p>
    <w:p w:rsidR="00877CD3" w:rsidRDefault="00877CD3" w:rsidP="00EF1634">
      <w:pPr>
        <w:rPr>
          <w:sz w:val="24"/>
          <w:szCs w:val="24"/>
        </w:rPr>
      </w:pPr>
      <w:r>
        <w:rPr>
          <w:sz w:val="24"/>
          <w:szCs w:val="24"/>
        </w:rPr>
        <w:t>First read the image from given path.</w:t>
      </w:r>
    </w:p>
    <w:p w:rsidR="00877CD3" w:rsidRDefault="00877CD3" w:rsidP="00EF1634">
      <w:pPr>
        <w:rPr>
          <w:sz w:val="24"/>
          <w:szCs w:val="24"/>
        </w:rPr>
      </w:pPr>
      <w:r>
        <w:rPr>
          <w:sz w:val="24"/>
          <w:szCs w:val="24"/>
        </w:rPr>
        <w:t>Resize the image into 512*512 pixels and the convert it into RGB format.(By default cv2 uses BGR)</w:t>
      </w:r>
    </w:p>
    <w:p w:rsidR="00877CD3" w:rsidRDefault="00877CD3" w:rsidP="00EF1634">
      <w:pPr>
        <w:rPr>
          <w:sz w:val="24"/>
          <w:szCs w:val="24"/>
        </w:rPr>
      </w:pPr>
    </w:p>
    <w:p w:rsidR="00877CD3" w:rsidRPr="00EF1634" w:rsidRDefault="009F2B53" w:rsidP="00EF1634">
      <w:pPr>
        <w:rPr>
          <w:sz w:val="24"/>
          <w:szCs w:val="24"/>
        </w:rPr>
      </w:pPr>
      <w:r w:rsidRPr="009F2B53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4524375" cy="1404620"/>
                <wp:effectExtent l="0" t="0" r="28575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B53" w:rsidRDefault="009F2B53" w:rsidP="009F2B53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boxes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face_recognition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face_locations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rgb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'cnn'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9F2B53" w:rsidRDefault="009F2B53" w:rsidP="009F2B5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encodings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face_recognition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face_encodings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rgb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boxes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2pt;margin-top:14.1pt;width:356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">
                <v:textbox style="mso-fit-shape-to-text:t">
                  <w:txbxContent>
                    <w:p w:rsidR="009F2B53" w:rsidRDefault="009F2B53" w:rsidP="009F2B53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boxes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face_recognition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face_locations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rgb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'cnn'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9F2B53" w:rsidRDefault="009F2B53" w:rsidP="009F2B5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encodings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face_recognition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face_encodings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rgb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boxes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2B53" w:rsidRDefault="009F2B53" w:rsidP="00736926">
      <w:pPr>
        <w:tabs>
          <w:tab w:val="left" w:pos="2055"/>
        </w:tabs>
        <w:rPr>
          <w:sz w:val="24"/>
          <w:szCs w:val="24"/>
        </w:rPr>
      </w:pPr>
    </w:p>
    <w:p w:rsidR="009F2B53" w:rsidRDefault="009F2B53" w:rsidP="009F2B53">
      <w:pPr>
        <w:rPr>
          <w:sz w:val="24"/>
          <w:szCs w:val="24"/>
        </w:rPr>
      </w:pPr>
    </w:p>
    <w:p w:rsidR="00B733DE" w:rsidRDefault="00B733DE" w:rsidP="009F2B53">
      <w:pPr>
        <w:tabs>
          <w:tab w:val="left" w:pos="2220"/>
        </w:tabs>
        <w:rPr>
          <w:sz w:val="24"/>
          <w:szCs w:val="24"/>
        </w:rPr>
      </w:pPr>
    </w:p>
    <w:p w:rsidR="009F2B53" w:rsidRDefault="001067CB" w:rsidP="009F2B53">
      <w:pPr>
        <w:tabs>
          <w:tab w:val="left" w:pos="2220"/>
        </w:tabs>
        <w:rPr>
          <w:sz w:val="24"/>
          <w:szCs w:val="24"/>
        </w:rPr>
      </w:pPr>
      <w:r w:rsidRPr="00EB5C5D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923161" wp14:editId="777D1A7F">
                <wp:simplePos x="0" y="0"/>
                <wp:positionH relativeFrom="column">
                  <wp:posOffset>161290</wp:posOffset>
                </wp:positionH>
                <wp:positionV relativeFrom="paragraph">
                  <wp:posOffset>719455</wp:posOffset>
                </wp:positionV>
                <wp:extent cx="5381625" cy="1404620"/>
                <wp:effectExtent l="0" t="0" r="28575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encoding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encodings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matches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face_recognition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compare_faces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'encodings'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encoding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tolerance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0.6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"Unknown"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matches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matchedIdxs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enumerate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matches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counts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{}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matchedIdxs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: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"names"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</w:t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>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</w:p>
                          <w:p w:rsidR="001067CB" w:rsidRDefault="001067CB" w:rsidP="001067CB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max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 xml:space="preserve"> 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  <w:p w:rsidR="00EB5C5D" w:rsidRDefault="001067CB" w:rsidP="001067C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ab/>
                              <w:t>names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23161" id="_x0000_s1038" type="#_x0000_t202" style="position:absolute;margin-left:12.7pt;margin-top:56.65pt;width:423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">
                <v:textbox style="mso-fit-shape-to-text:t">
                  <w:txbxContent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encoding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encodings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matches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face_recognition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compare_faces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'encodings'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encoding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tolerance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IN"/>
                        </w:rPr>
                        <w:t>0.6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"Unknown"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matches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matchedIdxs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enumerate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matches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counts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{}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IN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matchedIdxs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: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IN"/>
                        </w:rPr>
                        <w:t>"names"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</w:t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>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IN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IN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</w:p>
                    <w:p w:rsidR="001067CB" w:rsidRDefault="001067CB" w:rsidP="001067CB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max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 xml:space="preserve"> 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  <w:p w:rsidR="00EB5C5D" w:rsidRDefault="001067CB" w:rsidP="001067C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ab/>
                        <w:t>names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IN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5D">
        <w:rPr>
          <w:sz w:val="24"/>
          <w:szCs w:val="24"/>
        </w:rPr>
        <w:t xml:space="preserve">Find the location of the faces using </w:t>
      </w:r>
      <w:r w:rsidR="00EB5C5D" w:rsidRPr="00EB5C5D">
        <w:rPr>
          <w:i/>
          <w:sz w:val="24"/>
          <w:szCs w:val="24"/>
        </w:rPr>
        <w:t>cnn</w:t>
      </w:r>
      <w:r w:rsidR="00EB5C5D">
        <w:rPr>
          <w:sz w:val="24"/>
          <w:szCs w:val="24"/>
        </w:rPr>
        <w:t xml:space="preserve"> (alternative is </w:t>
      </w:r>
      <w:r w:rsidR="00EB5C5D" w:rsidRPr="00EB5C5D">
        <w:rPr>
          <w:i/>
          <w:sz w:val="24"/>
          <w:szCs w:val="24"/>
        </w:rPr>
        <w:t>hog</w:t>
      </w:r>
      <w:r w:rsidR="00EB5C5D">
        <w:rPr>
          <w:sz w:val="24"/>
          <w:szCs w:val="24"/>
        </w:rPr>
        <w:t xml:space="preserve">) and conver that into vectors using </w:t>
      </w:r>
      <w:r w:rsidR="00EB5C5D" w:rsidRPr="00EB5C5D">
        <w:rPr>
          <w:i/>
          <w:sz w:val="24"/>
          <w:szCs w:val="24"/>
        </w:rPr>
        <w:t>face_encodings</w:t>
      </w:r>
      <w:r w:rsidR="00EB5C5D">
        <w:rPr>
          <w:i/>
          <w:sz w:val="24"/>
          <w:szCs w:val="24"/>
        </w:rPr>
        <w:t>.</w:t>
      </w:r>
    </w:p>
    <w:p w:rsidR="00EB5C5D" w:rsidRPr="00EB5C5D" w:rsidRDefault="00EB5C5D" w:rsidP="009F2B53">
      <w:pPr>
        <w:tabs>
          <w:tab w:val="left" w:pos="2220"/>
        </w:tabs>
        <w:rPr>
          <w:sz w:val="24"/>
          <w:szCs w:val="24"/>
        </w:rPr>
      </w:pPr>
    </w:p>
    <w:p w:rsidR="00EB5C5D" w:rsidRDefault="001067CB" w:rsidP="009F2B53">
      <w:pPr>
        <w:tabs>
          <w:tab w:val="left" w:pos="2220"/>
        </w:tabs>
        <w:rPr>
          <w:sz w:val="24"/>
          <w:szCs w:val="24"/>
        </w:rPr>
      </w:pPr>
      <w:r>
        <w:rPr>
          <w:sz w:val="24"/>
          <w:szCs w:val="24"/>
        </w:rPr>
        <w:t>Iterate over encodings extracted from previous block.</w:t>
      </w:r>
    </w:p>
    <w:p w:rsidR="001067CB" w:rsidRDefault="001067CB" w:rsidP="009F2B53">
      <w:pPr>
        <w:tabs>
          <w:tab w:val="left" w:pos="2220"/>
        </w:tabs>
        <w:rPr>
          <w:sz w:val="24"/>
          <w:szCs w:val="24"/>
        </w:rPr>
      </w:pPr>
      <w:r>
        <w:rPr>
          <w:i/>
          <w:sz w:val="24"/>
          <w:szCs w:val="24"/>
        </w:rPr>
        <w:t>c</w:t>
      </w:r>
      <w:r w:rsidRPr="001067CB">
        <w:rPr>
          <w:i/>
          <w:sz w:val="24"/>
          <w:szCs w:val="24"/>
        </w:rPr>
        <w:t>ompare_faces</w:t>
      </w:r>
      <w:r>
        <w:rPr>
          <w:sz w:val="24"/>
          <w:szCs w:val="24"/>
        </w:rPr>
        <w:t xml:space="preserve"> tries to find matching faces for the image and appends the name</w:t>
      </w:r>
      <w:r w:rsidR="007E57F3">
        <w:rPr>
          <w:sz w:val="24"/>
          <w:szCs w:val="24"/>
        </w:rPr>
        <w:t>s</w:t>
      </w:r>
      <w:bookmarkStart w:id="5" w:name="_GoBack"/>
      <w:bookmarkEnd w:id="5"/>
      <w:r>
        <w:rPr>
          <w:sz w:val="24"/>
          <w:szCs w:val="24"/>
        </w:rPr>
        <w:t xml:space="preserve"> in the list.</w:t>
      </w:r>
    </w:p>
    <w:p w:rsidR="001067CB" w:rsidRPr="00EB5C5D" w:rsidRDefault="001067CB" w:rsidP="009F2B53">
      <w:pPr>
        <w:tabs>
          <w:tab w:val="left" w:pos="2220"/>
        </w:tabs>
        <w:rPr>
          <w:sz w:val="24"/>
          <w:szCs w:val="24"/>
        </w:rPr>
      </w:pPr>
    </w:p>
    <w:sectPr w:rsidR="001067CB" w:rsidRPr="00EB5C5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3C" w:rsidRDefault="00DB4E3C" w:rsidP="00C6554A">
      <w:pPr>
        <w:spacing w:before="0" w:after="0" w:line="240" w:lineRule="auto"/>
      </w:pPr>
      <w:r>
        <w:separator/>
      </w:r>
    </w:p>
  </w:endnote>
  <w:endnote w:type="continuationSeparator" w:id="0">
    <w:p w:rsidR="00DB4E3C" w:rsidRDefault="00DB4E3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E57F3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3C" w:rsidRDefault="00DB4E3C" w:rsidP="00C6554A">
      <w:pPr>
        <w:spacing w:before="0" w:after="0" w:line="240" w:lineRule="auto"/>
      </w:pPr>
      <w:r>
        <w:separator/>
      </w:r>
    </w:p>
  </w:footnote>
  <w:footnote w:type="continuationSeparator" w:id="0">
    <w:p w:rsidR="00DB4E3C" w:rsidRDefault="00DB4E3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A37412"/>
    <w:multiLevelType w:val="hybridMultilevel"/>
    <w:tmpl w:val="650298B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EA87201"/>
    <w:multiLevelType w:val="hybridMultilevel"/>
    <w:tmpl w:val="47C6CA60"/>
    <w:lvl w:ilvl="0" w:tplc="66647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841BC6"/>
    <w:multiLevelType w:val="hybridMultilevel"/>
    <w:tmpl w:val="C61E2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F370BA"/>
    <w:multiLevelType w:val="hybridMultilevel"/>
    <w:tmpl w:val="C150C130"/>
    <w:lvl w:ilvl="0" w:tplc="0FEC17A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73B59"/>
    <w:multiLevelType w:val="hybridMultilevel"/>
    <w:tmpl w:val="2F869D68"/>
    <w:lvl w:ilvl="0" w:tplc="DA0E0320">
      <w:numFmt w:val="bullet"/>
      <w:lvlText w:val="-"/>
      <w:lvlJc w:val="left"/>
      <w:pPr>
        <w:ind w:left="2520" w:hanging="360"/>
      </w:pPr>
      <w:rPr>
        <w:rFonts w:ascii="Constantia" w:eastAsiaTheme="majorEastAsia" w:hAnsi="Constant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28FF70E2"/>
    <w:multiLevelType w:val="hybridMultilevel"/>
    <w:tmpl w:val="C61E2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070F0"/>
    <w:multiLevelType w:val="hybridMultilevel"/>
    <w:tmpl w:val="DCBA7CC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A375E4"/>
    <w:multiLevelType w:val="hybridMultilevel"/>
    <w:tmpl w:val="E84E8D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51D22CF"/>
    <w:multiLevelType w:val="hybridMultilevel"/>
    <w:tmpl w:val="53427732"/>
    <w:lvl w:ilvl="0" w:tplc="DA0E0320">
      <w:numFmt w:val="bullet"/>
      <w:lvlText w:val="-"/>
      <w:lvlJc w:val="left"/>
      <w:pPr>
        <w:ind w:left="1800" w:hanging="360"/>
      </w:pPr>
      <w:rPr>
        <w:rFonts w:ascii="Constantia" w:eastAsiaTheme="majorEastAsia" w:hAnsi="Constantia" w:cstheme="majorBid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53C17B4"/>
    <w:multiLevelType w:val="hybridMultilevel"/>
    <w:tmpl w:val="D4B476C6"/>
    <w:lvl w:ilvl="0" w:tplc="C9F0A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571947"/>
    <w:multiLevelType w:val="hybridMultilevel"/>
    <w:tmpl w:val="C0AAC51A"/>
    <w:lvl w:ilvl="0" w:tplc="DA0E0320">
      <w:numFmt w:val="bullet"/>
      <w:lvlText w:val="-"/>
      <w:lvlJc w:val="left"/>
      <w:pPr>
        <w:ind w:left="2160" w:hanging="360"/>
      </w:pPr>
      <w:rPr>
        <w:rFonts w:ascii="Constantia" w:eastAsiaTheme="majorEastAsia" w:hAnsi="Constant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35D411B"/>
    <w:multiLevelType w:val="hybridMultilevel"/>
    <w:tmpl w:val="B420C8E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671A8"/>
    <w:multiLevelType w:val="hybridMultilevel"/>
    <w:tmpl w:val="A62455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F3215A"/>
    <w:multiLevelType w:val="hybridMultilevel"/>
    <w:tmpl w:val="3690BD9E"/>
    <w:lvl w:ilvl="0" w:tplc="DA0E0320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524D85"/>
    <w:multiLevelType w:val="hybridMultilevel"/>
    <w:tmpl w:val="60FE49E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4C45A98"/>
    <w:multiLevelType w:val="hybridMultilevel"/>
    <w:tmpl w:val="9D506EF0"/>
    <w:lvl w:ilvl="0" w:tplc="DA0E0320">
      <w:numFmt w:val="bullet"/>
      <w:lvlText w:val="-"/>
      <w:lvlJc w:val="left"/>
      <w:pPr>
        <w:ind w:left="1800" w:hanging="360"/>
      </w:pPr>
      <w:rPr>
        <w:rFonts w:ascii="Constantia" w:eastAsiaTheme="majorEastAsia" w:hAnsi="Constant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26"/>
  </w:num>
  <w:num w:numId="18">
    <w:abstractNumId w:val="14"/>
  </w:num>
  <w:num w:numId="19">
    <w:abstractNumId w:val="27"/>
  </w:num>
  <w:num w:numId="20">
    <w:abstractNumId w:val="20"/>
  </w:num>
  <w:num w:numId="21">
    <w:abstractNumId w:val="24"/>
  </w:num>
  <w:num w:numId="22">
    <w:abstractNumId w:val="18"/>
  </w:num>
  <w:num w:numId="23">
    <w:abstractNumId w:val="11"/>
  </w:num>
  <w:num w:numId="24">
    <w:abstractNumId w:val="25"/>
  </w:num>
  <w:num w:numId="25">
    <w:abstractNumId w:val="17"/>
  </w:num>
  <w:num w:numId="26">
    <w:abstractNumId w:val="22"/>
  </w:num>
  <w:num w:numId="27">
    <w:abstractNumId w:val="13"/>
  </w:num>
  <w:num w:numId="28">
    <w:abstractNumId w:val="28"/>
  </w:num>
  <w:num w:numId="29">
    <w:abstractNumId w:val="16"/>
  </w:num>
  <w:num w:numId="30">
    <w:abstractNumId w:val="2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A8"/>
    <w:rsid w:val="000E148F"/>
    <w:rsid w:val="001067CB"/>
    <w:rsid w:val="001E0674"/>
    <w:rsid w:val="0024246A"/>
    <w:rsid w:val="002554CD"/>
    <w:rsid w:val="00293B83"/>
    <w:rsid w:val="002B4294"/>
    <w:rsid w:val="00333D0D"/>
    <w:rsid w:val="004C049F"/>
    <w:rsid w:val="005000E2"/>
    <w:rsid w:val="005875AC"/>
    <w:rsid w:val="005879CC"/>
    <w:rsid w:val="005E4BEE"/>
    <w:rsid w:val="005F720E"/>
    <w:rsid w:val="006A3CE7"/>
    <w:rsid w:val="00736926"/>
    <w:rsid w:val="007C7D31"/>
    <w:rsid w:val="007E57F3"/>
    <w:rsid w:val="00824C12"/>
    <w:rsid w:val="00877CD3"/>
    <w:rsid w:val="00880751"/>
    <w:rsid w:val="008B3BCD"/>
    <w:rsid w:val="00944E65"/>
    <w:rsid w:val="009549CB"/>
    <w:rsid w:val="009F2B53"/>
    <w:rsid w:val="00A6130F"/>
    <w:rsid w:val="00B733DE"/>
    <w:rsid w:val="00BF464D"/>
    <w:rsid w:val="00C6554A"/>
    <w:rsid w:val="00C92BFD"/>
    <w:rsid w:val="00CE51F0"/>
    <w:rsid w:val="00DB4E3C"/>
    <w:rsid w:val="00E676CD"/>
    <w:rsid w:val="00E71A24"/>
    <w:rsid w:val="00EB5C5D"/>
    <w:rsid w:val="00ED7C44"/>
    <w:rsid w:val="00EF1634"/>
    <w:rsid w:val="00F05C7F"/>
    <w:rsid w:val="00F472D1"/>
    <w:rsid w:val="00F90FA8"/>
    <w:rsid w:val="00FA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B3724-611F-48E2-A4B4-963C7013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5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fr.go4automate.com:8080/facepara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go4automate.com:8080/regis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vreka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405</TotalTime>
  <Pages>11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Nevrekar</dc:creator>
  <cp:keywords/>
  <dc:description/>
  <cp:lastModifiedBy>Akshay Nevrekar</cp:lastModifiedBy>
  <cp:revision>18</cp:revision>
  <dcterms:created xsi:type="dcterms:W3CDTF">2019-01-09T11:31:00Z</dcterms:created>
  <dcterms:modified xsi:type="dcterms:W3CDTF">2019-01-10T10:41:00Z</dcterms:modified>
</cp:coreProperties>
</file>